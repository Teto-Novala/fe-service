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160B3F" w:rsidRPr="00160B3F" w14:paraId="0989D37B" w14:textId="77777777" w:rsidTr="00160B3F">
        <w:tc>
          <w:tcPr>
            <w:tcW w:w="9926" w:type="dxa"/>
            <w:tcBorders>
              <w:bottom w:val="single" w:sz="4" w:space="0" w:color="000000"/>
            </w:tcBorders>
          </w:tcPr>
          <w:p w14:paraId="36CDA042" w14:textId="2DD58DC9" w:rsidR="00545B7A" w:rsidRPr="005E4D18" w:rsidRDefault="00F1147E" w:rsidP="00FF251C">
            <w:pPr>
              <w:pStyle w:val="Title"/>
              <w:ind w:left="-108"/>
            </w:pPr>
            <w:r w:rsidRPr="005E4D18">
              <w:rPr>
                <w:sz w:val="40"/>
                <w:szCs w:val="6"/>
              </w:rPr>
              <w:t>Fatah Idzhar Hamdi</w:t>
            </w:r>
          </w:p>
        </w:tc>
      </w:tr>
    </w:tbl>
    <w:p w14:paraId="0782BE73" w14:textId="17662484" w:rsidR="00141A4C" w:rsidRPr="00160B3F" w:rsidRDefault="00F1147E" w:rsidP="00450EA0">
      <w:pPr>
        <w:pStyle w:val="Contact"/>
        <w:ind w:right="-37"/>
        <w:rPr>
          <w:color w:val="auto"/>
        </w:rPr>
      </w:pPr>
      <w:r w:rsidRPr="00160B3F">
        <w:rPr>
          <w:color w:val="auto"/>
        </w:rPr>
        <w:t>Tangerang, Indonesia 15820</w:t>
      </w:r>
      <w:r w:rsidR="00DD6199" w:rsidRPr="00160B3F">
        <w:rPr>
          <w:color w:val="auto"/>
        </w:rPr>
        <w:t xml:space="preserve"> | +62 812 9382 1909</w:t>
      </w:r>
      <w:r w:rsidR="00141A4C" w:rsidRPr="00160B3F">
        <w:rPr>
          <w:color w:val="auto"/>
        </w:rPr>
        <w:t> | </w:t>
      </w:r>
      <w:hyperlink r:id="rId11" w:history="1">
        <w:r w:rsidR="00977361" w:rsidRPr="00160B3F">
          <w:rPr>
            <w:rStyle w:val="Hyperlink"/>
            <w:color w:val="auto"/>
          </w:rPr>
          <w:t>fatahidzhar.h@gmail.com</w:t>
        </w:r>
      </w:hyperlink>
      <w:r w:rsidR="009C36BD" w:rsidRPr="00160B3F">
        <w:rPr>
          <w:color w:val="auto"/>
        </w:rPr>
        <w:t xml:space="preserve"> </w:t>
      </w:r>
      <w:r w:rsidR="005C4F47" w:rsidRPr="00160B3F">
        <w:rPr>
          <w:color w:val="auto"/>
        </w:rPr>
        <w:t xml:space="preserve">| </w:t>
      </w:r>
      <w:hyperlink r:id="rId12" w:history="1">
        <w:r w:rsidR="00977361" w:rsidRPr="00160B3F">
          <w:rPr>
            <w:rStyle w:val="Hyperlink"/>
            <w:color w:val="auto"/>
          </w:rPr>
          <w:t>linkedin.com/in/</w:t>
        </w:r>
        <w:proofErr w:type="spellStart"/>
        <w:r w:rsidR="00977361" w:rsidRPr="00160B3F">
          <w:rPr>
            <w:rStyle w:val="Hyperlink"/>
            <w:color w:val="auto"/>
          </w:rPr>
          <w:t>fatahidzhar</w:t>
        </w:r>
        <w:proofErr w:type="spellEnd"/>
      </w:hyperlink>
    </w:p>
    <w:p w14:paraId="3DD0EE0F" w14:textId="23E75889" w:rsidR="006270A9" w:rsidRPr="00160B3F" w:rsidRDefault="001D4371" w:rsidP="00141A4C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74FFF" wp14:editId="0CDC8327">
                <wp:simplePos x="0" y="0"/>
                <wp:positionH relativeFrom="column">
                  <wp:posOffset>13764</wp:posOffset>
                </wp:positionH>
                <wp:positionV relativeFrom="paragraph">
                  <wp:posOffset>401320</wp:posOffset>
                </wp:positionV>
                <wp:extent cx="6292158" cy="0"/>
                <wp:effectExtent l="0" t="0" r="0" b="0"/>
                <wp:wrapNone/>
                <wp:docPr id="7097584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C7E8A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1.6pt" to="496.5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E4F9A" w:rsidRPr="00160B3F">
        <w:rPr>
          <w:color w:val="auto"/>
        </w:rPr>
        <w:t>Profil</w:t>
      </w:r>
      <w:proofErr w:type="spellEnd"/>
      <w:r>
        <w:rPr>
          <w:color w:val="auto"/>
        </w:rPr>
        <w:br/>
      </w:r>
    </w:p>
    <w:p w14:paraId="247DEE0E" w14:textId="20E35FD1" w:rsidR="006E60B7" w:rsidRPr="00C66C85" w:rsidRDefault="00195C37" w:rsidP="00195C37">
      <w:pPr>
        <w:jc w:val="both"/>
        <w:rPr>
          <w:color w:val="auto"/>
        </w:rPr>
      </w:pPr>
      <w:r w:rsidRPr="00C66C85">
        <w:rPr>
          <w:color w:val="auto"/>
        </w:rPr>
        <w:t xml:space="preserve">Saya </w:t>
      </w:r>
      <w:proofErr w:type="spellStart"/>
      <w:r w:rsidRPr="00C66C85">
        <w:rPr>
          <w:color w:val="auto"/>
        </w:rPr>
        <w:t>lulusan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Sistem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Informasi</w:t>
      </w:r>
      <w:proofErr w:type="spellEnd"/>
      <w:r w:rsidR="00792431" w:rsidRPr="00C66C85">
        <w:rPr>
          <w:color w:val="auto"/>
        </w:rPr>
        <w:t xml:space="preserve"> (S1)</w:t>
      </w:r>
      <w:r w:rsidR="006B69D2" w:rsidRPr="00C66C85">
        <w:rPr>
          <w:color w:val="auto"/>
        </w:rPr>
        <w:t xml:space="preserve"> IPK</w:t>
      </w:r>
      <w:r w:rsidR="004E3FE3" w:rsidRPr="00C66C85">
        <w:rPr>
          <w:color w:val="auto"/>
        </w:rPr>
        <w:t xml:space="preserve"> 3.56</w:t>
      </w:r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dengan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keahlian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dalam</w:t>
      </w:r>
      <w:proofErr w:type="spellEnd"/>
      <w:r w:rsidRPr="00C66C85">
        <w:rPr>
          <w:color w:val="auto"/>
        </w:rPr>
        <w:t xml:space="preserve"> PHP, </w:t>
      </w:r>
      <w:proofErr w:type="spellStart"/>
      <w:r w:rsidRPr="00C66C85">
        <w:rPr>
          <w:color w:val="auto"/>
        </w:rPr>
        <w:t>Javascript</w:t>
      </w:r>
      <w:proofErr w:type="spellEnd"/>
      <w:r w:rsidRPr="00C66C85">
        <w:rPr>
          <w:color w:val="auto"/>
        </w:rPr>
        <w:t xml:space="preserve">, CSS, HTML, </w:t>
      </w:r>
      <w:r w:rsidR="00DF2D07">
        <w:rPr>
          <w:color w:val="auto"/>
        </w:rPr>
        <w:t xml:space="preserve">Linux, </w:t>
      </w:r>
      <w:r w:rsidRPr="00C66C85">
        <w:rPr>
          <w:color w:val="auto"/>
        </w:rPr>
        <w:t>dan SQL,</w:t>
      </w:r>
      <w:r w:rsidR="00603A8E">
        <w:rPr>
          <w:color w:val="auto"/>
        </w:rPr>
        <w:t xml:space="preserve"> Cloudflare</w:t>
      </w:r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serta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pengalaman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menggunakan</w:t>
      </w:r>
      <w:proofErr w:type="spellEnd"/>
      <w:r w:rsidRPr="00C66C85">
        <w:rPr>
          <w:color w:val="auto"/>
        </w:rPr>
        <w:t xml:space="preserve"> framework </w:t>
      </w:r>
      <w:proofErr w:type="spellStart"/>
      <w:r w:rsidRPr="00C66C85">
        <w:rPr>
          <w:color w:val="auto"/>
        </w:rPr>
        <w:t>seperti</w:t>
      </w:r>
      <w:proofErr w:type="spellEnd"/>
      <w:r w:rsidRPr="00C66C85">
        <w:rPr>
          <w:color w:val="auto"/>
        </w:rPr>
        <w:t xml:space="preserve"> Laravel, CodeIgniter,</w:t>
      </w:r>
      <w:r w:rsidR="002476BD" w:rsidRPr="00C66C85">
        <w:rPr>
          <w:color w:val="auto"/>
        </w:rPr>
        <w:t xml:space="preserve"> </w:t>
      </w:r>
      <w:r w:rsidRPr="00C66C85">
        <w:rPr>
          <w:color w:val="auto"/>
        </w:rPr>
        <w:t>Next.js</w:t>
      </w:r>
      <w:r w:rsidR="00093041" w:rsidRPr="00C66C85">
        <w:rPr>
          <w:color w:val="auto"/>
        </w:rPr>
        <w:t>, dan ReactJS</w:t>
      </w:r>
      <w:r w:rsidRPr="00C66C85">
        <w:rPr>
          <w:color w:val="auto"/>
        </w:rPr>
        <w:t xml:space="preserve">. </w:t>
      </w:r>
      <w:proofErr w:type="spellStart"/>
      <w:r w:rsidRPr="00C66C85">
        <w:rPr>
          <w:color w:val="auto"/>
        </w:rPr>
        <w:t>Siap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berkontribusi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dalam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proyek-proyek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menantang</w:t>
      </w:r>
      <w:proofErr w:type="spellEnd"/>
      <w:r w:rsidRPr="00C66C85">
        <w:rPr>
          <w:color w:val="auto"/>
        </w:rPr>
        <w:t xml:space="preserve">, </w:t>
      </w:r>
      <w:proofErr w:type="spellStart"/>
      <w:r w:rsidRPr="00C66C85">
        <w:rPr>
          <w:color w:val="auto"/>
        </w:rPr>
        <w:t>mampu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merancang</w:t>
      </w:r>
      <w:proofErr w:type="spellEnd"/>
      <w:r w:rsidRPr="00C66C85">
        <w:rPr>
          <w:color w:val="auto"/>
        </w:rPr>
        <w:t xml:space="preserve"> dan </w:t>
      </w:r>
      <w:proofErr w:type="spellStart"/>
      <w:r w:rsidRPr="00C66C85">
        <w:rPr>
          <w:color w:val="auto"/>
        </w:rPr>
        <w:t>mengelola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sistem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informasi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efisien</w:t>
      </w:r>
      <w:proofErr w:type="spellEnd"/>
      <w:r w:rsidRPr="00C66C85">
        <w:rPr>
          <w:color w:val="auto"/>
        </w:rPr>
        <w:t xml:space="preserve">, </w:t>
      </w:r>
      <w:proofErr w:type="spellStart"/>
      <w:r w:rsidRPr="00C66C85">
        <w:rPr>
          <w:color w:val="auto"/>
        </w:rPr>
        <w:t>serta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mengoptimalkan</w:t>
      </w:r>
      <w:proofErr w:type="spellEnd"/>
      <w:r w:rsidRPr="00C66C85">
        <w:rPr>
          <w:color w:val="auto"/>
        </w:rPr>
        <w:t xml:space="preserve"> situs web </w:t>
      </w:r>
      <w:proofErr w:type="spellStart"/>
      <w:r w:rsidRPr="00C66C85">
        <w:rPr>
          <w:color w:val="auto"/>
        </w:rPr>
        <w:t>dengan</w:t>
      </w:r>
      <w:proofErr w:type="spellEnd"/>
      <w:r w:rsidRPr="00C66C85">
        <w:rPr>
          <w:color w:val="auto"/>
        </w:rPr>
        <w:t xml:space="preserve"> Tailwind CSS dan Bootstrap. </w:t>
      </w:r>
      <w:proofErr w:type="spellStart"/>
      <w:r w:rsidRPr="00C66C85">
        <w:rPr>
          <w:color w:val="auto"/>
        </w:rPr>
        <w:t>Terampil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dalam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mengelola</w:t>
      </w:r>
      <w:proofErr w:type="spellEnd"/>
      <w:r w:rsidRPr="00C66C85">
        <w:rPr>
          <w:color w:val="auto"/>
        </w:rPr>
        <w:t xml:space="preserve"> database MySQL dan PostgreSQL, </w:t>
      </w:r>
      <w:proofErr w:type="spellStart"/>
      <w:r w:rsidRPr="00C66C85">
        <w:rPr>
          <w:color w:val="auto"/>
        </w:rPr>
        <w:t>berpengalaman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dengan</w:t>
      </w:r>
      <w:proofErr w:type="spellEnd"/>
      <w:r w:rsidRPr="00C66C85">
        <w:rPr>
          <w:color w:val="auto"/>
        </w:rPr>
        <w:t xml:space="preserve"> Cloud Server, </w:t>
      </w:r>
      <w:proofErr w:type="spellStart"/>
      <w:r w:rsidRPr="00C66C85">
        <w:rPr>
          <w:color w:val="auto"/>
        </w:rPr>
        <w:t>khususnya</w:t>
      </w:r>
      <w:proofErr w:type="spellEnd"/>
      <w:r w:rsidRPr="00C66C85">
        <w:rPr>
          <w:color w:val="auto"/>
        </w:rPr>
        <w:t xml:space="preserve"> Digital Ocean, </w:t>
      </w:r>
      <w:proofErr w:type="spellStart"/>
      <w:r w:rsidRPr="00C66C85">
        <w:rPr>
          <w:color w:val="auto"/>
        </w:rPr>
        <w:t>menggunakan</w:t>
      </w:r>
      <w:proofErr w:type="spellEnd"/>
      <w:r w:rsidRPr="00C66C85">
        <w:rPr>
          <w:color w:val="auto"/>
        </w:rPr>
        <w:t xml:space="preserve"> cPanel dan </w:t>
      </w:r>
      <w:proofErr w:type="spellStart"/>
      <w:r w:rsidRPr="00C66C85">
        <w:rPr>
          <w:color w:val="auto"/>
        </w:rPr>
        <w:t>OpenLiteSpeed</w:t>
      </w:r>
      <w:proofErr w:type="spellEnd"/>
      <w:r w:rsidRPr="00C66C85">
        <w:rPr>
          <w:color w:val="auto"/>
        </w:rPr>
        <w:t xml:space="preserve">. </w:t>
      </w:r>
      <w:proofErr w:type="spellStart"/>
      <w:r w:rsidRPr="00C66C85">
        <w:rPr>
          <w:color w:val="auto"/>
        </w:rPr>
        <w:t>Kemampuan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komunikasi</w:t>
      </w:r>
      <w:proofErr w:type="spellEnd"/>
      <w:r w:rsidRPr="00C66C85">
        <w:rPr>
          <w:color w:val="auto"/>
        </w:rPr>
        <w:t xml:space="preserve"> dan </w:t>
      </w:r>
      <w:proofErr w:type="spellStart"/>
      <w:r w:rsidRPr="00C66C85">
        <w:rPr>
          <w:color w:val="auto"/>
        </w:rPr>
        <w:t>kerja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tim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kuat</w:t>
      </w:r>
      <w:proofErr w:type="spellEnd"/>
      <w:r w:rsidR="005A061F">
        <w:rPr>
          <w:color w:val="auto"/>
        </w:rPr>
        <w:t xml:space="preserve"> </w:t>
      </w:r>
      <w:proofErr w:type="spellStart"/>
      <w:r w:rsidR="005A061F">
        <w:rPr>
          <w:color w:val="auto"/>
        </w:rPr>
        <w:t>serta</w:t>
      </w:r>
      <w:proofErr w:type="spellEnd"/>
      <w:r w:rsidR="005A061F">
        <w:rPr>
          <w:color w:val="auto"/>
        </w:rPr>
        <w:t xml:space="preserve"> </w:t>
      </w:r>
      <w:proofErr w:type="spellStart"/>
      <w:r w:rsidR="005A061F">
        <w:rPr>
          <w:color w:val="auto"/>
        </w:rPr>
        <w:t>mampu</w:t>
      </w:r>
      <w:proofErr w:type="spellEnd"/>
      <w:r w:rsidR="005A061F">
        <w:rPr>
          <w:color w:val="auto"/>
        </w:rPr>
        <w:t xml:space="preserve"> </w:t>
      </w:r>
      <w:proofErr w:type="spellStart"/>
      <w:r w:rsidR="005A061F">
        <w:rPr>
          <w:color w:val="auto"/>
        </w:rPr>
        <w:t>berkerja</w:t>
      </w:r>
      <w:proofErr w:type="spellEnd"/>
      <w:r w:rsidR="005A061F">
        <w:rPr>
          <w:color w:val="auto"/>
        </w:rPr>
        <w:t xml:space="preserve"> </w:t>
      </w:r>
      <w:proofErr w:type="spellStart"/>
      <w:r w:rsidR="005A061F">
        <w:rPr>
          <w:color w:val="auto"/>
        </w:rPr>
        <w:t>secara</w:t>
      </w:r>
      <w:proofErr w:type="spellEnd"/>
      <w:r w:rsidR="005A061F">
        <w:rPr>
          <w:color w:val="auto"/>
        </w:rPr>
        <w:t xml:space="preserve"> </w:t>
      </w:r>
      <w:proofErr w:type="spellStart"/>
      <w:r w:rsidR="005A061F">
        <w:rPr>
          <w:color w:val="auto"/>
        </w:rPr>
        <w:t>individu</w:t>
      </w:r>
      <w:proofErr w:type="spellEnd"/>
      <w:r w:rsidRPr="00C66C85">
        <w:rPr>
          <w:color w:val="auto"/>
        </w:rPr>
        <w:t xml:space="preserve">, </w:t>
      </w:r>
      <w:proofErr w:type="spellStart"/>
      <w:r w:rsidRPr="00C66C85">
        <w:rPr>
          <w:color w:val="auto"/>
        </w:rPr>
        <w:t>selalu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bersemangat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untuk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terus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belajar</w:t>
      </w:r>
      <w:proofErr w:type="spellEnd"/>
      <w:r w:rsidRPr="00C66C85">
        <w:rPr>
          <w:color w:val="auto"/>
        </w:rPr>
        <w:t xml:space="preserve"> dan </w:t>
      </w:r>
      <w:proofErr w:type="spellStart"/>
      <w:r w:rsidR="00004BF5">
        <w:rPr>
          <w:color w:val="auto"/>
        </w:rPr>
        <w:t>bertumbuh</w:t>
      </w:r>
      <w:proofErr w:type="spellEnd"/>
      <w:r w:rsidR="00004BF5">
        <w:rPr>
          <w:color w:val="auto"/>
        </w:rPr>
        <w:t xml:space="preserve"> </w:t>
      </w:r>
      <w:r w:rsidRPr="00C66C85">
        <w:rPr>
          <w:color w:val="auto"/>
        </w:rPr>
        <w:t xml:space="preserve">di </w:t>
      </w:r>
      <w:proofErr w:type="spellStart"/>
      <w:r w:rsidRPr="00C66C85">
        <w:rPr>
          <w:color w:val="auto"/>
        </w:rPr>
        <w:t>bidang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pengembangan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perangkat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lunak</w:t>
      </w:r>
      <w:proofErr w:type="spellEnd"/>
      <w:r w:rsidRPr="00C66C85">
        <w:rPr>
          <w:color w:val="auto"/>
        </w:rPr>
        <w:t xml:space="preserve"> dan </w:t>
      </w:r>
      <w:proofErr w:type="spellStart"/>
      <w:r w:rsidRPr="00C66C85">
        <w:rPr>
          <w:color w:val="auto"/>
        </w:rPr>
        <w:t>teknologi</w:t>
      </w:r>
      <w:proofErr w:type="spellEnd"/>
      <w:r w:rsidRPr="00C66C85">
        <w:rPr>
          <w:color w:val="auto"/>
        </w:rPr>
        <w:t xml:space="preserve"> </w:t>
      </w:r>
      <w:proofErr w:type="spellStart"/>
      <w:r w:rsidRPr="00C66C85">
        <w:rPr>
          <w:color w:val="auto"/>
        </w:rPr>
        <w:t>informas</w:t>
      </w:r>
      <w:r w:rsidR="0031096F" w:rsidRPr="00C66C85">
        <w:rPr>
          <w:color w:val="auto"/>
        </w:rPr>
        <w:t>i</w:t>
      </w:r>
      <w:proofErr w:type="spellEnd"/>
      <w:r w:rsidR="002D5343">
        <w:rPr>
          <w:color w:val="auto"/>
        </w:rPr>
        <w:t xml:space="preserve"> </w:t>
      </w:r>
      <w:proofErr w:type="spellStart"/>
      <w:r w:rsidR="002D5343">
        <w:rPr>
          <w:color w:val="auto"/>
        </w:rPr>
        <w:t>secara</w:t>
      </w:r>
      <w:proofErr w:type="spellEnd"/>
      <w:r w:rsidR="002D5343">
        <w:rPr>
          <w:color w:val="auto"/>
        </w:rPr>
        <w:t xml:space="preserve"> </w:t>
      </w:r>
      <w:proofErr w:type="spellStart"/>
      <w:r w:rsidR="002D5343">
        <w:rPr>
          <w:color w:val="auto"/>
        </w:rPr>
        <w:t>dinamis</w:t>
      </w:r>
      <w:proofErr w:type="spellEnd"/>
      <w:r w:rsidR="0031096F" w:rsidRPr="00C66C85">
        <w:rPr>
          <w:color w:val="auto"/>
        </w:rPr>
        <w:t>.</w:t>
      </w:r>
    </w:p>
    <w:p w14:paraId="2B98B289" w14:textId="19C8DFCF" w:rsidR="00081924" w:rsidRDefault="00A91761" w:rsidP="00FB4F16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D5A9F" wp14:editId="040A4574">
                <wp:simplePos x="0" y="0"/>
                <wp:positionH relativeFrom="column">
                  <wp:posOffset>825</wp:posOffset>
                </wp:positionH>
                <wp:positionV relativeFrom="paragraph">
                  <wp:posOffset>403860</wp:posOffset>
                </wp:positionV>
                <wp:extent cx="6291580" cy="0"/>
                <wp:effectExtent l="0" t="0" r="0" b="0"/>
                <wp:wrapNone/>
                <wp:docPr id="257487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6ED10A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31.8pt" to="495.4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kRmQEAAIgDAAAOAAAAZHJzL2Uyb0RvYy54bWysU8tu2zAQvBfIPxC8x5IMJ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160B3F">
        <w:rPr>
          <w:color w:val="auto"/>
        </w:rPr>
        <w:t>K</w:t>
      </w:r>
      <w:r>
        <w:rPr>
          <w:color w:val="auto"/>
        </w:rPr>
        <w:t>e</w:t>
      </w:r>
      <w:r w:rsidRPr="00160B3F">
        <w:rPr>
          <w:color w:val="auto"/>
        </w:rPr>
        <w:t>terampilan</w:t>
      </w:r>
      <w:proofErr w:type="spellEnd"/>
      <w:r>
        <w:rPr>
          <w:color w:val="auto"/>
        </w:rPr>
        <w:br/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44"/>
      </w:tblGrid>
      <w:tr w:rsidR="00FB4F16" w14:paraId="3E261EC8" w14:textId="77777777" w:rsidTr="00884F7D">
        <w:tc>
          <w:tcPr>
            <w:tcW w:w="4962" w:type="dxa"/>
          </w:tcPr>
          <w:p w14:paraId="015F738A" w14:textId="7A1D3228" w:rsidR="00FB4F16" w:rsidRDefault="00FB4F16" w:rsidP="00541579">
            <w:pPr>
              <w:pStyle w:val="ListBullet"/>
              <w:numPr>
                <w:ilvl w:val="0"/>
                <w:numId w:val="0"/>
              </w:numPr>
              <w:spacing w:line="276" w:lineRule="auto"/>
              <w:ind w:left="-108"/>
              <w:rPr>
                <w:color w:val="auto"/>
              </w:rPr>
            </w:pPr>
            <w:r w:rsidRPr="00D1394C">
              <w:rPr>
                <w:b/>
                <w:bCs/>
                <w:color w:val="auto"/>
              </w:rPr>
              <w:t xml:space="preserve">Bahasa </w:t>
            </w:r>
            <w:proofErr w:type="spellStart"/>
            <w:proofErr w:type="gramStart"/>
            <w:r w:rsidRPr="00D1394C">
              <w:rPr>
                <w:b/>
                <w:bCs/>
                <w:color w:val="auto"/>
              </w:rPr>
              <w:t>Pemrogram</w:t>
            </w:r>
            <w:proofErr w:type="spellEnd"/>
            <w:r w:rsidRPr="00D1394C">
              <w:rPr>
                <w:color w:val="auto"/>
              </w:rPr>
              <w:t xml:space="preserve"> :</w:t>
            </w:r>
            <w:proofErr w:type="gramEnd"/>
            <w:r w:rsidRPr="00D1394C">
              <w:rPr>
                <w:color w:val="auto"/>
              </w:rPr>
              <w:t xml:space="preserve"> PHP, </w:t>
            </w:r>
            <w:proofErr w:type="spellStart"/>
            <w:r w:rsidRPr="00D1394C">
              <w:rPr>
                <w:color w:val="auto"/>
              </w:rPr>
              <w:t>Javascript</w:t>
            </w:r>
            <w:proofErr w:type="spellEnd"/>
            <w:r w:rsidR="005C566E">
              <w:rPr>
                <w:color w:val="auto"/>
              </w:rPr>
              <w:t>, Typescript</w:t>
            </w:r>
            <w:r w:rsidR="00820980">
              <w:rPr>
                <w:color w:val="auto"/>
              </w:rPr>
              <w:t>.</w:t>
            </w:r>
            <w:r>
              <w:rPr>
                <w:color w:val="auto"/>
              </w:rPr>
              <w:br/>
            </w:r>
            <w:r w:rsidRPr="00E87E86">
              <w:rPr>
                <w:b/>
                <w:bCs/>
                <w:color w:val="auto"/>
              </w:rPr>
              <w:t xml:space="preserve">Framework </w:t>
            </w:r>
            <w:r w:rsidRPr="00E87E86">
              <w:rPr>
                <w:color w:val="auto"/>
              </w:rPr>
              <w:t>: Laravel, C</w:t>
            </w:r>
            <w:r>
              <w:rPr>
                <w:color w:val="auto"/>
              </w:rPr>
              <w:t>odeIgniter</w:t>
            </w:r>
            <w:r w:rsidRPr="00E87E86">
              <w:rPr>
                <w:color w:val="auto"/>
              </w:rPr>
              <w:t xml:space="preserve">, </w:t>
            </w:r>
            <w:proofErr w:type="spellStart"/>
            <w:r w:rsidRPr="00E87E86">
              <w:rPr>
                <w:color w:val="auto"/>
              </w:rPr>
              <w:t>NodeJs</w:t>
            </w:r>
            <w:proofErr w:type="spellEnd"/>
            <w:r>
              <w:rPr>
                <w:color w:val="auto"/>
              </w:rPr>
              <w:t>.</w:t>
            </w:r>
          </w:p>
          <w:p w14:paraId="30D8AE0C" w14:textId="041FE321" w:rsidR="00FB4F16" w:rsidRDefault="00FB4F16" w:rsidP="00541579">
            <w:pPr>
              <w:pStyle w:val="ListBullet"/>
              <w:numPr>
                <w:ilvl w:val="0"/>
                <w:numId w:val="0"/>
              </w:numPr>
              <w:spacing w:line="276" w:lineRule="auto"/>
              <w:ind w:left="-108"/>
              <w:rPr>
                <w:color w:val="auto"/>
              </w:rPr>
            </w:pPr>
            <w:r w:rsidRPr="00A52451">
              <w:rPr>
                <w:b/>
                <w:bCs/>
                <w:color w:val="auto"/>
              </w:rPr>
              <w:t xml:space="preserve">Cloud </w:t>
            </w:r>
            <w:proofErr w:type="gramStart"/>
            <w:r w:rsidRPr="00A52451">
              <w:rPr>
                <w:b/>
                <w:bCs/>
                <w:color w:val="auto"/>
              </w:rPr>
              <w:t xml:space="preserve">Server </w:t>
            </w:r>
            <w:r w:rsidRPr="00A52451">
              <w:rPr>
                <w:color w:val="auto"/>
              </w:rPr>
              <w:t>:</w:t>
            </w:r>
            <w:proofErr w:type="gramEnd"/>
            <w:r w:rsidRPr="00A52451">
              <w:rPr>
                <w:color w:val="auto"/>
              </w:rPr>
              <w:t xml:space="preserve"> Digital Ocean</w:t>
            </w:r>
            <w:r>
              <w:rPr>
                <w:color w:val="auto"/>
              </w:rPr>
              <w:t>.</w:t>
            </w:r>
            <w:r w:rsidR="00A70005">
              <w:rPr>
                <w:color w:val="auto"/>
              </w:rPr>
              <w:br/>
            </w:r>
            <w:r w:rsidR="00A70005" w:rsidRPr="00A70005">
              <w:rPr>
                <w:b/>
                <w:bCs/>
                <w:color w:val="auto"/>
              </w:rPr>
              <w:t xml:space="preserve">Operating </w:t>
            </w:r>
            <w:proofErr w:type="spellStart"/>
            <w:r w:rsidR="00A70005" w:rsidRPr="00A70005">
              <w:rPr>
                <w:b/>
                <w:bCs/>
                <w:color w:val="auto"/>
              </w:rPr>
              <w:t>Sistem</w:t>
            </w:r>
            <w:proofErr w:type="spellEnd"/>
            <w:r w:rsidR="00A70005">
              <w:rPr>
                <w:b/>
                <w:bCs/>
                <w:color w:val="auto"/>
              </w:rPr>
              <w:t xml:space="preserve"> </w:t>
            </w:r>
            <w:r w:rsidR="00A70005" w:rsidRPr="00705EF7">
              <w:rPr>
                <w:color w:val="auto"/>
              </w:rPr>
              <w:t>:</w:t>
            </w:r>
            <w:r w:rsidR="00A70005">
              <w:rPr>
                <w:b/>
                <w:bCs/>
                <w:color w:val="auto"/>
              </w:rPr>
              <w:t xml:space="preserve"> </w:t>
            </w:r>
            <w:r w:rsidR="00A70005" w:rsidRPr="00A70005">
              <w:rPr>
                <w:color w:val="auto"/>
              </w:rPr>
              <w:t>Linux</w:t>
            </w:r>
            <w:r w:rsidR="00AB65B5">
              <w:rPr>
                <w:color w:val="auto"/>
              </w:rPr>
              <w:t>.</w:t>
            </w:r>
          </w:p>
        </w:tc>
        <w:tc>
          <w:tcPr>
            <w:tcW w:w="5244" w:type="dxa"/>
          </w:tcPr>
          <w:p w14:paraId="186DC39B" w14:textId="18584EC6" w:rsidR="00FB4F16" w:rsidRDefault="00FB4F16" w:rsidP="000F6F20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color w:val="auto"/>
              </w:rPr>
            </w:pPr>
            <w:r w:rsidRPr="00A52451">
              <w:rPr>
                <w:b/>
                <w:bCs/>
                <w:color w:val="auto"/>
              </w:rPr>
              <w:t>Front-</w:t>
            </w:r>
            <w:proofErr w:type="gramStart"/>
            <w:r w:rsidRPr="00A52451">
              <w:rPr>
                <w:b/>
                <w:bCs/>
                <w:color w:val="auto"/>
              </w:rPr>
              <w:t>end</w:t>
            </w:r>
            <w:r w:rsidRPr="00A52451">
              <w:rPr>
                <w:color w:val="auto"/>
              </w:rPr>
              <w:t xml:space="preserve"> :</w:t>
            </w:r>
            <w:proofErr w:type="gramEnd"/>
            <w:r w:rsidRPr="00A52451">
              <w:rPr>
                <w:color w:val="auto"/>
              </w:rPr>
              <w:t xml:space="preserve"> </w:t>
            </w:r>
            <w:proofErr w:type="spellStart"/>
            <w:r w:rsidRPr="00A52451">
              <w:rPr>
                <w:color w:val="auto"/>
              </w:rPr>
              <w:t>Tailwild</w:t>
            </w:r>
            <w:r>
              <w:rPr>
                <w:color w:val="auto"/>
              </w:rPr>
              <w:t>s</w:t>
            </w:r>
            <w:proofErr w:type="spellEnd"/>
            <w:r w:rsidRPr="00A52451">
              <w:rPr>
                <w:color w:val="auto"/>
              </w:rPr>
              <w:t xml:space="preserve">, </w:t>
            </w:r>
            <w:r w:rsidR="00AA75E0">
              <w:rPr>
                <w:color w:val="auto"/>
              </w:rPr>
              <w:t>CSS</w:t>
            </w:r>
            <w:r w:rsidRPr="00A52451"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NextJs</w:t>
            </w:r>
            <w:proofErr w:type="spellEnd"/>
            <w:r>
              <w:rPr>
                <w:color w:val="auto"/>
              </w:rPr>
              <w:t xml:space="preserve">, ReactJS, </w:t>
            </w:r>
            <w:r w:rsidRPr="00A52451">
              <w:rPr>
                <w:color w:val="auto"/>
              </w:rPr>
              <w:t>HTML</w:t>
            </w:r>
            <w:r>
              <w:rPr>
                <w:color w:val="auto"/>
              </w:rPr>
              <w:t>.</w:t>
            </w:r>
          </w:p>
          <w:p w14:paraId="1B4B89CF" w14:textId="77777777" w:rsidR="00FB4F16" w:rsidRDefault="00FB4F16" w:rsidP="000F6F20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color w:val="auto"/>
              </w:rPr>
            </w:pPr>
            <w:proofErr w:type="gramStart"/>
            <w:r w:rsidRPr="00A52451">
              <w:rPr>
                <w:b/>
                <w:bCs/>
                <w:color w:val="auto"/>
              </w:rPr>
              <w:t>Database</w:t>
            </w:r>
            <w:r w:rsidRPr="00A52451">
              <w:rPr>
                <w:color w:val="auto"/>
              </w:rPr>
              <w:t xml:space="preserve"> :</w:t>
            </w:r>
            <w:proofErr w:type="gramEnd"/>
            <w:r w:rsidRPr="00A52451">
              <w:rPr>
                <w:color w:val="auto"/>
              </w:rPr>
              <w:t xml:space="preserve"> MySQL, PostgreSQL</w:t>
            </w:r>
            <w:r>
              <w:rPr>
                <w:color w:val="auto"/>
              </w:rPr>
              <w:t>.</w:t>
            </w:r>
          </w:p>
          <w:p w14:paraId="0399CBA5" w14:textId="5F3DF3A2" w:rsidR="00FB4F16" w:rsidRDefault="001039B1" w:rsidP="000F6F20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Cloud </w:t>
            </w:r>
            <w:proofErr w:type="gramStart"/>
            <w:r w:rsidR="00541579" w:rsidRPr="00A52451">
              <w:rPr>
                <w:b/>
                <w:bCs/>
                <w:color w:val="auto"/>
              </w:rPr>
              <w:t xml:space="preserve">Hosting </w:t>
            </w:r>
            <w:r w:rsidR="00541579" w:rsidRPr="00A52451">
              <w:rPr>
                <w:color w:val="auto"/>
              </w:rPr>
              <w:t>:</w:t>
            </w:r>
            <w:proofErr w:type="gramEnd"/>
            <w:r w:rsidR="00541579" w:rsidRPr="00A52451">
              <w:rPr>
                <w:color w:val="auto"/>
              </w:rPr>
              <w:t xml:space="preserve"> </w:t>
            </w:r>
            <w:proofErr w:type="spellStart"/>
            <w:r w:rsidR="00541579" w:rsidRPr="00A52451">
              <w:rPr>
                <w:color w:val="auto"/>
              </w:rPr>
              <w:t>Cpanel</w:t>
            </w:r>
            <w:proofErr w:type="spellEnd"/>
            <w:r w:rsidR="00541579" w:rsidRPr="00A52451">
              <w:rPr>
                <w:color w:val="auto"/>
              </w:rPr>
              <w:t xml:space="preserve">, </w:t>
            </w:r>
            <w:r w:rsidR="00BC60BA">
              <w:rPr>
                <w:color w:val="auto"/>
              </w:rPr>
              <w:t xml:space="preserve">VPS, </w:t>
            </w:r>
            <w:proofErr w:type="spellStart"/>
            <w:r w:rsidR="00541579" w:rsidRPr="00A52451">
              <w:rPr>
                <w:color w:val="auto"/>
              </w:rPr>
              <w:t>OpenLiteSpeed</w:t>
            </w:r>
            <w:proofErr w:type="spellEnd"/>
            <w:r w:rsidR="00A70005">
              <w:rPr>
                <w:color w:val="auto"/>
              </w:rPr>
              <w:t>.</w:t>
            </w:r>
            <w:r w:rsidR="00BD17F1">
              <w:rPr>
                <w:color w:val="auto"/>
              </w:rPr>
              <w:br/>
            </w:r>
            <w:r w:rsidR="00254775" w:rsidRPr="00BF501F">
              <w:rPr>
                <w:b/>
                <w:bCs/>
                <w:color w:val="auto"/>
              </w:rPr>
              <w:t xml:space="preserve">Control </w:t>
            </w:r>
            <w:proofErr w:type="spellStart"/>
            <w:r w:rsidR="00254775" w:rsidRPr="00BF501F">
              <w:rPr>
                <w:b/>
                <w:bCs/>
                <w:color w:val="auto"/>
              </w:rPr>
              <w:t>Sistem</w:t>
            </w:r>
            <w:proofErr w:type="spellEnd"/>
            <w:r w:rsidR="00BF501F">
              <w:rPr>
                <w:b/>
                <w:bCs/>
                <w:color w:val="auto"/>
              </w:rPr>
              <w:t xml:space="preserve"> </w:t>
            </w:r>
            <w:r w:rsidR="00BF501F" w:rsidRPr="0026009D">
              <w:rPr>
                <w:color w:val="auto"/>
              </w:rPr>
              <w:t>:</w:t>
            </w:r>
            <w:r w:rsidR="00BF501F">
              <w:rPr>
                <w:b/>
                <w:bCs/>
                <w:color w:val="auto"/>
              </w:rPr>
              <w:t xml:space="preserve"> </w:t>
            </w:r>
            <w:r w:rsidR="00BF501F" w:rsidRPr="00BF501F">
              <w:rPr>
                <w:color w:val="auto"/>
              </w:rPr>
              <w:t>Git</w:t>
            </w:r>
          </w:p>
        </w:tc>
      </w:tr>
    </w:tbl>
    <w:p w14:paraId="29C16912" w14:textId="0BF82DC0" w:rsidR="00B25435" w:rsidRPr="00160B3F" w:rsidRDefault="005B6B10" w:rsidP="00B25435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53986" wp14:editId="3E88E7A7">
                <wp:simplePos x="0" y="0"/>
                <wp:positionH relativeFrom="column">
                  <wp:posOffset>-6350</wp:posOffset>
                </wp:positionH>
                <wp:positionV relativeFrom="paragraph">
                  <wp:posOffset>549085</wp:posOffset>
                </wp:positionV>
                <wp:extent cx="6291580" cy="0"/>
                <wp:effectExtent l="0" t="0" r="0" b="0"/>
                <wp:wrapNone/>
                <wp:docPr id="12639741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D4E45D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43.25pt" to="494.9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kRmQEAAIgDAAAOAAAAZHJzL2Uyb0RvYy54bWysU8tu2zAQvBfIPxC8x5IMJ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BB4D96" w:rsidRPr="00160B3F">
        <w:rPr>
          <w:color w:val="auto"/>
        </w:rPr>
        <w:t>Pengalaman</w:t>
      </w:r>
      <w:proofErr w:type="spellEnd"/>
      <w:r w:rsidR="001D4371">
        <w:rPr>
          <w:color w:val="auto"/>
        </w:rPr>
        <w:br/>
      </w:r>
    </w:p>
    <w:p w14:paraId="76DEB40A" w14:textId="699EE45E" w:rsidR="005D4AE4" w:rsidRPr="00160B3F" w:rsidRDefault="007E7BA5" w:rsidP="005D4AE4">
      <w:pPr>
        <w:pStyle w:val="Heading2"/>
        <w:rPr>
          <w:color w:val="auto"/>
        </w:rPr>
      </w:pPr>
      <w:r>
        <w:rPr>
          <w:color w:val="auto"/>
        </w:rPr>
        <w:t xml:space="preserve">PT. </w:t>
      </w:r>
      <w:r w:rsidR="009823D9" w:rsidRPr="00160B3F">
        <w:rPr>
          <w:color w:val="auto"/>
        </w:rPr>
        <w:t>SEOmed</w:t>
      </w:r>
      <w:r w:rsidR="00547948" w:rsidRPr="00160B3F">
        <w:rPr>
          <w:color w:val="auto"/>
        </w:rPr>
        <w:t>i</w:t>
      </w:r>
      <w:r w:rsidR="009823D9" w:rsidRPr="00160B3F">
        <w:rPr>
          <w:color w:val="auto"/>
        </w:rPr>
        <w:t>a</w:t>
      </w:r>
      <w:r w:rsidR="008A7A58">
        <w:rPr>
          <w:color w:val="auto"/>
        </w:rPr>
        <w:t xml:space="preserve"> | </w:t>
      </w:r>
      <w:r w:rsidR="00B2268A">
        <w:rPr>
          <w:color w:val="auto"/>
        </w:rPr>
        <w:t>WEB DEVELOPER</w:t>
      </w:r>
      <w:r w:rsidR="00882A7F" w:rsidRPr="00160B3F">
        <w:rPr>
          <w:color w:val="auto"/>
        </w:rPr>
        <w:t xml:space="preserve"> </w:t>
      </w:r>
      <w:r w:rsidR="0075155B" w:rsidRPr="00160B3F">
        <w:rPr>
          <w:color w:val="auto"/>
        </w:rPr>
        <w:t>| </w:t>
      </w:r>
      <w:r w:rsidR="00CB6C45">
        <w:rPr>
          <w:color w:val="auto"/>
        </w:rPr>
        <w:t xml:space="preserve">mei </w:t>
      </w:r>
      <w:r w:rsidR="005532D0" w:rsidRPr="00160B3F">
        <w:rPr>
          <w:color w:val="auto"/>
        </w:rPr>
        <w:t xml:space="preserve">2019 – </w:t>
      </w:r>
      <w:r w:rsidR="00CB6C45">
        <w:rPr>
          <w:color w:val="auto"/>
        </w:rPr>
        <w:t xml:space="preserve">december </w:t>
      </w:r>
      <w:r w:rsidR="00D42D81" w:rsidRPr="00160B3F">
        <w:rPr>
          <w:color w:val="auto"/>
        </w:rPr>
        <w:t>2023</w:t>
      </w:r>
    </w:p>
    <w:p w14:paraId="58ADD24D" w14:textId="273A6945" w:rsidR="005D4AE4" w:rsidRDefault="005D4AE4" w:rsidP="002D711E">
      <w:pPr>
        <w:pStyle w:val="ListBullet"/>
        <w:jc w:val="both"/>
        <w:rPr>
          <w:color w:val="auto"/>
        </w:rPr>
      </w:pPr>
      <w:proofErr w:type="spellStart"/>
      <w:r w:rsidRPr="00160B3F">
        <w:rPr>
          <w:color w:val="auto"/>
        </w:rPr>
        <w:t>Menguasai</w:t>
      </w:r>
      <w:proofErr w:type="spellEnd"/>
      <w:r w:rsidRPr="00160B3F">
        <w:rPr>
          <w:color w:val="auto"/>
        </w:rPr>
        <w:t xml:space="preserve"> responsive dan </w:t>
      </w:r>
      <w:proofErr w:type="spellStart"/>
      <w:r w:rsidRPr="00160B3F">
        <w:rPr>
          <w:color w:val="auto"/>
        </w:rPr>
        <w:t>desain</w:t>
      </w:r>
      <w:proofErr w:type="spellEnd"/>
      <w:r w:rsidRPr="00160B3F">
        <w:rPr>
          <w:color w:val="auto"/>
        </w:rPr>
        <w:t xml:space="preserve"> mobile agar </w:t>
      </w:r>
      <w:proofErr w:type="spellStart"/>
      <w:r w:rsidRPr="00160B3F">
        <w:rPr>
          <w:color w:val="auto"/>
        </w:rPr>
        <w:t>pengguna</w:t>
      </w:r>
      <w:proofErr w:type="spellEnd"/>
      <w:r w:rsidRPr="00160B3F">
        <w:rPr>
          <w:color w:val="auto"/>
        </w:rPr>
        <w:t xml:space="preserve"> </w:t>
      </w:r>
      <w:proofErr w:type="spellStart"/>
      <w:r w:rsidRPr="00160B3F">
        <w:rPr>
          <w:color w:val="auto"/>
        </w:rPr>
        <w:t>dapat</w:t>
      </w:r>
      <w:proofErr w:type="spellEnd"/>
      <w:r w:rsidRPr="00160B3F">
        <w:rPr>
          <w:color w:val="auto"/>
        </w:rPr>
        <w:t xml:space="preserve"> </w:t>
      </w:r>
      <w:proofErr w:type="spellStart"/>
      <w:r w:rsidRPr="00160B3F">
        <w:rPr>
          <w:color w:val="auto"/>
        </w:rPr>
        <w:t>melihat</w:t>
      </w:r>
      <w:proofErr w:type="spellEnd"/>
      <w:r w:rsidRPr="00160B3F">
        <w:rPr>
          <w:color w:val="auto"/>
        </w:rPr>
        <w:t xml:space="preserve"> </w:t>
      </w:r>
      <w:proofErr w:type="spellStart"/>
      <w:r w:rsidRPr="00160B3F">
        <w:rPr>
          <w:color w:val="auto"/>
        </w:rPr>
        <w:t>tampilan</w:t>
      </w:r>
      <w:proofErr w:type="spellEnd"/>
      <w:r w:rsidRPr="00160B3F">
        <w:rPr>
          <w:color w:val="auto"/>
        </w:rPr>
        <w:t xml:space="preserve"> UI/UX yang </w:t>
      </w:r>
      <w:proofErr w:type="spellStart"/>
      <w:r w:rsidRPr="00160B3F">
        <w:rPr>
          <w:color w:val="auto"/>
        </w:rPr>
        <w:t>menarik</w:t>
      </w:r>
      <w:proofErr w:type="spellEnd"/>
      <w:r w:rsidRPr="00160B3F">
        <w:rPr>
          <w:color w:val="auto"/>
        </w:rPr>
        <w:t xml:space="preserve"> </w:t>
      </w:r>
      <w:proofErr w:type="spellStart"/>
      <w:r w:rsidRPr="00160B3F">
        <w:rPr>
          <w:color w:val="auto"/>
        </w:rPr>
        <w:t>menggunakan</w:t>
      </w:r>
      <w:proofErr w:type="spellEnd"/>
      <w:r w:rsidRPr="00160B3F">
        <w:rPr>
          <w:color w:val="auto"/>
        </w:rPr>
        <w:t xml:space="preserve"> Front-end technologies </w:t>
      </w:r>
      <w:proofErr w:type="spellStart"/>
      <w:r w:rsidRPr="00160B3F">
        <w:rPr>
          <w:color w:val="auto"/>
        </w:rPr>
        <w:t>seperti</w:t>
      </w:r>
      <w:proofErr w:type="spellEnd"/>
      <w:r w:rsidRPr="00160B3F">
        <w:rPr>
          <w:color w:val="auto"/>
        </w:rPr>
        <w:t xml:space="preserve"> Tailwind CSS dan Bootstrap</w:t>
      </w:r>
      <w:r w:rsidR="004121DD">
        <w:rPr>
          <w:color w:val="auto"/>
        </w:rPr>
        <w:t xml:space="preserve"> </w:t>
      </w:r>
      <w:proofErr w:type="spellStart"/>
      <w:r w:rsidR="004121DD">
        <w:rPr>
          <w:color w:val="auto"/>
        </w:rPr>
        <w:t>Javasctipt</w:t>
      </w:r>
      <w:proofErr w:type="spellEnd"/>
      <w:r w:rsidR="004121DD">
        <w:rPr>
          <w:color w:val="auto"/>
        </w:rPr>
        <w:t xml:space="preserve">, HTML, PWA </w:t>
      </w:r>
      <w:proofErr w:type="spellStart"/>
      <w:r w:rsidR="004121DD">
        <w:rPr>
          <w:color w:val="auto"/>
        </w:rPr>
        <w:t>untuk</w:t>
      </w:r>
      <w:proofErr w:type="spellEnd"/>
      <w:r w:rsidR="009A03F5">
        <w:rPr>
          <w:color w:val="auto"/>
        </w:rPr>
        <w:t xml:space="preserve"> </w:t>
      </w:r>
      <w:r w:rsidR="00754852">
        <w:rPr>
          <w:color w:val="auto"/>
        </w:rPr>
        <w:t xml:space="preserve">Back-end technologies </w:t>
      </w:r>
      <w:proofErr w:type="spellStart"/>
      <w:r w:rsidR="00754852">
        <w:rPr>
          <w:color w:val="auto"/>
        </w:rPr>
        <w:t>seperti</w:t>
      </w:r>
      <w:proofErr w:type="spellEnd"/>
      <w:r w:rsidR="00754852">
        <w:rPr>
          <w:color w:val="auto"/>
        </w:rPr>
        <w:t xml:space="preserve"> </w:t>
      </w:r>
      <w:r w:rsidR="004121DD">
        <w:rPr>
          <w:color w:val="auto"/>
        </w:rPr>
        <w:t>PHP,</w:t>
      </w:r>
      <w:r w:rsidR="00DC2276">
        <w:rPr>
          <w:color w:val="auto"/>
        </w:rPr>
        <w:t xml:space="preserve"> </w:t>
      </w:r>
      <w:r w:rsidR="00C75BEE">
        <w:rPr>
          <w:color w:val="auto"/>
        </w:rPr>
        <w:t xml:space="preserve">Linux, </w:t>
      </w:r>
      <w:r w:rsidR="00DC2276">
        <w:rPr>
          <w:color w:val="auto"/>
        </w:rPr>
        <w:t>NodeJS</w:t>
      </w:r>
      <w:r w:rsidR="000E34BE">
        <w:rPr>
          <w:color w:val="auto"/>
        </w:rPr>
        <w:t>, HTML</w:t>
      </w:r>
      <w:r w:rsidRPr="00160B3F">
        <w:rPr>
          <w:color w:val="auto"/>
        </w:rPr>
        <w:t>.</w:t>
      </w:r>
    </w:p>
    <w:p w14:paraId="1BDCBDA5" w14:textId="7A246128" w:rsidR="00DC2276" w:rsidRPr="009562EC" w:rsidRDefault="009562EC" w:rsidP="00DC2276">
      <w:pPr>
        <w:pStyle w:val="ListBullet"/>
        <w:numPr>
          <w:ilvl w:val="0"/>
          <w:numId w:val="0"/>
        </w:numPr>
        <w:ind w:left="216"/>
        <w:jc w:val="both"/>
        <w:rPr>
          <w:b/>
          <w:bCs/>
          <w:color w:val="auto"/>
        </w:rPr>
      </w:pPr>
      <w:r w:rsidRPr="009562EC">
        <w:rPr>
          <w:b/>
          <w:bCs/>
          <w:color w:val="auto"/>
        </w:rPr>
        <w:t xml:space="preserve">Project PT </w:t>
      </w:r>
      <w:proofErr w:type="spellStart"/>
      <w:r w:rsidRPr="009562EC">
        <w:rPr>
          <w:b/>
          <w:bCs/>
          <w:color w:val="auto"/>
        </w:rPr>
        <w:t>SEOMedia</w:t>
      </w:r>
      <w:proofErr w:type="spellEnd"/>
      <w:r>
        <w:rPr>
          <w:b/>
          <w:bCs/>
          <w:color w:val="auto"/>
        </w:rPr>
        <w:t xml:space="preserve"> </w:t>
      </w:r>
      <w:r w:rsidR="00B2268A">
        <w:rPr>
          <w:b/>
          <w:bCs/>
          <w:color w:val="auto"/>
        </w:rPr>
        <w:t>WEB DEVELOPER</w:t>
      </w:r>
    </w:p>
    <w:p w14:paraId="679ED76A" w14:textId="316F9E6B" w:rsidR="00DC2276" w:rsidRPr="00DC2276" w:rsidRDefault="00C342B7" w:rsidP="00AE27BA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>
        <w:rPr>
          <w:b/>
          <w:bCs/>
          <w:color w:val="000000" w:themeColor="text1"/>
        </w:rPr>
        <w:t>MAINTENANCE</w:t>
      </w:r>
      <w:r w:rsidR="005C6828">
        <w:rPr>
          <w:b/>
          <w:bCs/>
          <w:color w:val="000000" w:themeColor="text1"/>
        </w:rPr>
        <w:t xml:space="preserve"> HOSTING</w:t>
      </w:r>
      <w:r w:rsidR="005C6828" w:rsidRPr="000019BF">
        <w:rPr>
          <w:b/>
          <w:bCs/>
          <w:color w:val="000000" w:themeColor="text1"/>
        </w:rPr>
        <w:t xml:space="preserve">, VPS, </w:t>
      </w:r>
      <w:r w:rsidR="005C6828">
        <w:rPr>
          <w:b/>
          <w:bCs/>
          <w:color w:val="000000" w:themeColor="text1"/>
        </w:rPr>
        <w:t xml:space="preserve">UNTUK </w:t>
      </w:r>
      <w:r w:rsidR="00DC2276" w:rsidRPr="000019BF">
        <w:rPr>
          <w:b/>
          <w:bCs/>
          <w:color w:val="000000" w:themeColor="text1"/>
        </w:rPr>
        <w:t>WEBSITE YANG SEDANG BERJALAN DI DALAM</w:t>
      </w:r>
      <w:r w:rsidR="00B546AA">
        <w:rPr>
          <w:b/>
          <w:bCs/>
          <w:color w:val="000000" w:themeColor="text1"/>
        </w:rPr>
        <w:t>NYA</w:t>
      </w:r>
      <w:r w:rsidR="00DC2276" w:rsidRPr="00DC2276">
        <w:rPr>
          <w:color w:val="000000" w:themeColor="text1"/>
        </w:rPr>
        <w:br/>
      </w:r>
      <w:proofErr w:type="spellStart"/>
      <w:r w:rsidR="00DC2276" w:rsidRPr="00DC2276">
        <w:rPr>
          <w:color w:val="000000" w:themeColor="text1"/>
        </w:rPr>
        <w:t>SEOMedia</w:t>
      </w:r>
      <w:proofErr w:type="spellEnd"/>
      <w:r w:rsidR="00DC2276" w:rsidRPr="00DC2276">
        <w:rPr>
          <w:color w:val="000000" w:themeColor="text1"/>
        </w:rPr>
        <w:t xml:space="preserve"> | Linux, </w:t>
      </w:r>
      <w:proofErr w:type="spellStart"/>
      <w:r w:rsidR="00DC2276" w:rsidRPr="00DC2276">
        <w:rPr>
          <w:color w:val="000000" w:themeColor="text1"/>
        </w:rPr>
        <w:t>Cpanel</w:t>
      </w:r>
      <w:proofErr w:type="spellEnd"/>
      <w:r w:rsidR="00DC2276" w:rsidRPr="00DC2276">
        <w:rPr>
          <w:color w:val="000000" w:themeColor="text1"/>
        </w:rPr>
        <w:t xml:space="preserve">, </w:t>
      </w:r>
      <w:proofErr w:type="spellStart"/>
      <w:r w:rsidR="00DC2276" w:rsidRPr="00DC2276">
        <w:rPr>
          <w:color w:val="000000" w:themeColor="text1"/>
        </w:rPr>
        <w:t>OpenLiteSpeed</w:t>
      </w:r>
      <w:proofErr w:type="spellEnd"/>
      <w:r w:rsidR="00DC2276" w:rsidRPr="00DC2276">
        <w:rPr>
          <w:color w:val="000000" w:themeColor="text1"/>
        </w:rPr>
        <w:t xml:space="preserve">, </w:t>
      </w:r>
      <w:r w:rsidR="000905F7">
        <w:rPr>
          <w:color w:val="000000" w:themeColor="text1"/>
        </w:rPr>
        <w:t xml:space="preserve">Cloudflare, </w:t>
      </w:r>
      <w:r w:rsidR="00DC2276" w:rsidRPr="00DC2276">
        <w:rPr>
          <w:color w:val="000000" w:themeColor="text1"/>
        </w:rPr>
        <w:t>Apache</w:t>
      </w:r>
    </w:p>
    <w:p w14:paraId="53BADD7D" w14:textId="3E84DB1B" w:rsidR="00DC2276" w:rsidRPr="00DC2276" w:rsidRDefault="00DC2276" w:rsidP="00AE27BA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DC2276">
        <w:rPr>
          <w:b/>
          <w:bCs/>
          <w:color w:val="000000" w:themeColor="text1"/>
        </w:rPr>
        <w:t>MEMBUAT CMS WORDPRESS DALAM PENERAPAN</w:t>
      </w:r>
      <w:r w:rsidR="00AE27BA">
        <w:rPr>
          <w:b/>
          <w:bCs/>
          <w:color w:val="000000" w:themeColor="text1"/>
        </w:rPr>
        <w:t xml:space="preserve"> PELAYANAN</w:t>
      </w:r>
      <w:r w:rsidRPr="00DC2276">
        <w:rPr>
          <w:b/>
          <w:bCs/>
          <w:color w:val="000000" w:themeColor="text1"/>
        </w:rPr>
        <w:t xml:space="preserve"> DI SCUTOKARAWANG</w:t>
      </w:r>
      <w:r w:rsidRPr="00DC2276">
        <w:rPr>
          <w:b/>
          <w:bCs/>
          <w:color w:val="000000" w:themeColor="text1"/>
        </w:rPr>
        <w:br/>
      </w:r>
      <w:proofErr w:type="spellStart"/>
      <w:r w:rsidRPr="00DC2276">
        <w:rPr>
          <w:color w:val="000000" w:themeColor="text1"/>
        </w:rPr>
        <w:t>SEOMedia</w:t>
      </w:r>
      <w:proofErr w:type="spellEnd"/>
      <w:r w:rsidRPr="00DC2276">
        <w:rPr>
          <w:color w:val="000000" w:themeColor="text1"/>
        </w:rPr>
        <w:t xml:space="preserve"> | </w:t>
      </w:r>
      <w:proofErr w:type="spellStart"/>
      <w:r w:rsidRPr="00DC2276">
        <w:rPr>
          <w:color w:val="000000" w:themeColor="text1"/>
        </w:rPr>
        <w:t>Wordpress</w:t>
      </w:r>
      <w:proofErr w:type="spellEnd"/>
      <w:r w:rsidRPr="00DC2276">
        <w:rPr>
          <w:color w:val="000000" w:themeColor="text1"/>
        </w:rPr>
        <w:t xml:space="preserve"> (PHP), </w:t>
      </w:r>
      <w:proofErr w:type="spellStart"/>
      <w:r w:rsidRPr="00DC2276">
        <w:rPr>
          <w:color w:val="000000" w:themeColor="text1"/>
        </w:rPr>
        <w:t>Elementor</w:t>
      </w:r>
      <w:proofErr w:type="spellEnd"/>
      <w:r w:rsidRPr="00DC2276">
        <w:rPr>
          <w:color w:val="000000" w:themeColor="text1"/>
        </w:rPr>
        <w:t xml:space="preserve">, WooCommerce, </w:t>
      </w:r>
      <w:proofErr w:type="spellStart"/>
      <w:r w:rsidRPr="00DC2276">
        <w:rPr>
          <w:color w:val="000000" w:themeColor="text1"/>
        </w:rPr>
        <w:t>Cpanel</w:t>
      </w:r>
      <w:proofErr w:type="spellEnd"/>
      <w:r w:rsidRPr="00DC2276">
        <w:rPr>
          <w:color w:val="000000" w:themeColor="text1"/>
        </w:rPr>
        <w:t xml:space="preserve"> | </w:t>
      </w:r>
      <w:r w:rsidRPr="00F165E7">
        <w:rPr>
          <w:b/>
          <w:bCs/>
          <w:color w:val="000000" w:themeColor="text1"/>
        </w:rPr>
        <w:t xml:space="preserve">view  </w:t>
      </w:r>
      <w:hyperlink r:id="rId13" w:history="1">
        <w:r w:rsidRPr="00F165E7">
          <w:rPr>
            <w:rStyle w:val="Hyperlink"/>
            <w:b/>
            <w:bCs/>
            <w:color w:val="000000" w:themeColor="text1"/>
          </w:rPr>
          <w:t>website</w:t>
        </w:r>
      </w:hyperlink>
    </w:p>
    <w:p w14:paraId="42CFF866" w14:textId="2C2B9865" w:rsidR="00DC2276" w:rsidRPr="00DC2276" w:rsidRDefault="00BE7987" w:rsidP="00AE27BA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DC2276">
        <w:rPr>
          <w:b/>
          <w:bCs/>
          <w:color w:val="000000" w:themeColor="text1"/>
        </w:rPr>
        <w:t>MEMBUAT CMS WORDPRESS DALAM PENERAPAN</w:t>
      </w:r>
      <w:r>
        <w:rPr>
          <w:b/>
          <w:bCs/>
          <w:color w:val="000000" w:themeColor="text1"/>
        </w:rPr>
        <w:t xml:space="preserve"> PELAYANAN</w:t>
      </w:r>
      <w:r w:rsidRPr="00DC2276">
        <w:rPr>
          <w:b/>
          <w:bCs/>
          <w:color w:val="000000" w:themeColor="text1"/>
        </w:rPr>
        <w:t xml:space="preserve"> DI </w:t>
      </w:r>
      <w:r w:rsidR="00AE1A58">
        <w:rPr>
          <w:b/>
          <w:bCs/>
          <w:color w:val="000000" w:themeColor="text1"/>
        </w:rPr>
        <w:t>MEF</w:t>
      </w:r>
      <w:r w:rsidR="00AE1A58">
        <w:rPr>
          <w:b/>
          <w:bCs/>
          <w:color w:val="000000" w:themeColor="text1"/>
        </w:rPr>
        <w:br/>
      </w:r>
      <w:proofErr w:type="spellStart"/>
      <w:r w:rsidR="00DC2276" w:rsidRPr="00DC2276">
        <w:rPr>
          <w:color w:val="000000" w:themeColor="text1"/>
        </w:rPr>
        <w:t>SEOMedia</w:t>
      </w:r>
      <w:proofErr w:type="spellEnd"/>
      <w:r w:rsidR="00DC2276" w:rsidRPr="00DC2276">
        <w:rPr>
          <w:color w:val="000000" w:themeColor="text1"/>
        </w:rPr>
        <w:t xml:space="preserve"> | </w:t>
      </w:r>
      <w:proofErr w:type="spellStart"/>
      <w:r w:rsidR="00DC2276" w:rsidRPr="00DC2276">
        <w:rPr>
          <w:color w:val="000000" w:themeColor="text1"/>
        </w:rPr>
        <w:t>Wordpress</w:t>
      </w:r>
      <w:proofErr w:type="spellEnd"/>
      <w:r w:rsidR="00DC2276" w:rsidRPr="00DC2276">
        <w:rPr>
          <w:color w:val="000000" w:themeColor="text1"/>
        </w:rPr>
        <w:t xml:space="preserve"> (PHP), </w:t>
      </w:r>
      <w:proofErr w:type="spellStart"/>
      <w:r w:rsidR="00DC2276" w:rsidRPr="00DC2276">
        <w:rPr>
          <w:color w:val="000000" w:themeColor="text1"/>
        </w:rPr>
        <w:t>Elementor</w:t>
      </w:r>
      <w:proofErr w:type="spellEnd"/>
      <w:r w:rsidR="00DC2276" w:rsidRPr="00DC2276">
        <w:rPr>
          <w:color w:val="000000" w:themeColor="text1"/>
        </w:rPr>
        <w:t xml:space="preserve">, WooCommerce, </w:t>
      </w:r>
      <w:proofErr w:type="spellStart"/>
      <w:r w:rsidR="00DC2276" w:rsidRPr="00DC2276">
        <w:rPr>
          <w:color w:val="000000" w:themeColor="text1"/>
        </w:rPr>
        <w:t>Cpanel</w:t>
      </w:r>
      <w:proofErr w:type="spellEnd"/>
      <w:r w:rsidR="00DC2276" w:rsidRPr="00DC2276">
        <w:rPr>
          <w:color w:val="000000" w:themeColor="text1"/>
        </w:rPr>
        <w:t xml:space="preserve"> | </w:t>
      </w:r>
      <w:r w:rsidR="00DC2276" w:rsidRPr="00F165E7">
        <w:rPr>
          <w:b/>
          <w:bCs/>
          <w:color w:val="000000" w:themeColor="text1"/>
        </w:rPr>
        <w:t xml:space="preserve">view </w:t>
      </w:r>
      <w:hyperlink r:id="rId14" w:history="1">
        <w:r w:rsidR="00DC2276" w:rsidRPr="00F165E7">
          <w:rPr>
            <w:rStyle w:val="Hyperlink"/>
            <w:b/>
            <w:bCs/>
            <w:color w:val="000000" w:themeColor="text1"/>
          </w:rPr>
          <w:t>website</w:t>
        </w:r>
      </w:hyperlink>
    </w:p>
    <w:p w14:paraId="789F4654" w14:textId="79840302" w:rsidR="00DC2276" w:rsidRDefault="00DC2276" w:rsidP="00AE27BA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DC2276">
        <w:rPr>
          <w:b/>
          <w:bCs/>
          <w:color w:val="000000" w:themeColor="text1"/>
        </w:rPr>
        <w:t>MEMBUAT BOT UNTUK MENAMBAHKAN VIEW BLOGSPOT DAN ADS GOOGLE</w:t>
      </w:r>
      <w:r w:rsidRPr="00DC2276">
        <w:rPr>
          <w:b/>
          <w:bCs/>
          <w:color w:val="000000" w:themeColor="text1"/>
        </w:rPr>
        <w:br/>
      </w:r>
      <w:proofErr w:type="spellStart"/>
      <w:r w:rsidRPr="00DC2276">
        <w:rPr>
          <w:color w:val="000000" w:themeColor="text1"/>
        </w:rPr>
        <w:t>SEOMedia</w:t>
      </w:r>
      <w:proofErr w:type="spellEnd"/>
      <w:r w:rsidRPr="00DC2276">
        <w:rPr>
          <w:color w:val="000000" w:themeColor="text1"/>
        </w:rPr>
        <w:t xml:space="preserve"> | </w:t>
      </w:r>
      <w:proofErr w:type="spellStart"/>
      <w:r w:rsidRPr="00DC2276">
        <w:rPr>
          <w:color w:val="000000" w:themeColor="text1"/>
        </w:rPr>
        <w:t>NodeJs</w:t>
      </w:r>
      <w:proofErr w:type="spellEnd"/>
      <w:r w:rsidRPr="00DC2276">
        <w:rPr>
          <w:color w:val="000000" w:themeColor="text1"/>
        </w:rPr>
        <w:t xml:space="preserve">, </w:t>
      </w:r>
      <w:proofErr w:type="spellStart"/>
      <w:r w:rsidRPr="00DC2276">
        <w:rPr>
          <w:color w:val="000000" w:themeColor="text1"/>
        </w:rPr>
        <w:t>Mobilehop</w:t>
      </w:r>
      <w:proofErr w:type="spellEnd"/>
      <w:r w:rsidRPr="00DC2276">
        <w:rPr>
          <w:color w:val="000000" w:themeColor="text1"/>
        </w:rPr>
        <w:t xml:space="preserve"> (Proxy), </w:t>
      </w:r>
      <w:proofErr w:type="spellStart"/>
      <w:r w:rsidRPr="00DC2276">
        <w:rPr>
          <w:color w:val="000000" w:themeColor="text1"/>
        </w:rPr>
        <w:t>PiaProxy</w:t>
      </w:r>
      <w:proofErr w:type="spellEnd"/>
      <w:r w:rsidRPr="00DC2276">
        <w:rPr>
          <w:color w:val="000000" w:themeColor="text1"/>
        </w:rPr>
        <w:t>, Puppeteer (Node Module)</w:t>
      </w:r>
    </w:p>
    <w:p w14:paraId="7EC7E210" w14:textId="2B57C83A" w:rsidR="006D73C0" w:rsidRPr="009562EC" w:rsidRDefault="006D73C0" w:rsidP="00AE27BA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Dan project </w:t>
      </w:r>
      <w:proofErr w:type="spellStart"/>
      <w:r>
        <w:rPr>
          <w:b/>
          <w:bCs/>
          <w:color w:val="000000" w:themeColor="text1"/>
        </w:rPr>
        <w:t>lainnya</w:t>
      </w:r>
      <w:proofErr w:type="spellEnd"/>
      <w:r>
        <w:rPr>
          <w:b/>
          <w:bCs/>
          <w:color w:val="000000" w:themeColor="text1"/>
        </w:rPr>
        <w:t>.</w:t>
      </w:r>
    </w:p>
    <w:p w14:paraId="10C470A7" w14:textId="3BD07787" w:rsidR="005C5BE1" w:rsidRPr="00160B3F" w:rsidRDefault="008306FC" w:rsidP="005C5BE1">
      <w:pPr>
        <w:pStyle w:val="Heading2"/>
        <w:rPr>
          <w:color w:val="auto"/>
        </w:rPr>
      </w:pPr>
      <w:r w:rsidRPr="00160B3F">
        <w:rPr>
          <w:color w:val="auto"/>
        </w:rPr>
        <w:t>Freelancer</w:t>
      </w:r>
      <w:r w:rsidR="0075155B" w:rsidRPr="00160B3F">
        <w:rPr>
          <w:color w:val="auto"/>
        </w:rPr>
        <w:t> |</w:t>
      </w:r>
      <w:r w:rsidR="00BC4D35">
        <w:rPr>
          <w:color w:val="auto"/>
        </w:rPr>
        <w:t xml:space="preserve"> WEB DEVELOPER</w:t>
      </w:r>
      <w:r w:rsidR="0075155B" w:rsidRPr="00160B3F">
        <w:rPr>
          <w:color w:val="auto"/>
        </w:rPr>
        <w:t> </w:t>
      </w:r>
      <w:r w:rsidR="00BC4D35">
        <w:rPr>
          <w:color w:val="auto"/>
        </w:rPr>
        <w:t xml:space="preserve">| </w:t>
      </w:r>
      <w:r w:rsidR="009C36BD" w:rsidRPr="00160B3F">
        <w:rPr>
          <w:color w:val="auto"/>
        </w:rPr>
        <w:t xml:space="preserve">2017 </w:t>
      </w:r>
      <w:r w:rsidR="009A67AF" w:rsidRPr="00160B3F">
        <w:rPr>
          <w:color w:val="auto"/>
        </w:rPr>
        <w:t>–</w:t>
      </w:r>
      <w:r w:rsidR="009C36BD" w:rsidRPr="00160B3F">
        <w:rPr>
          <w:color w:val="auto"/>
        </w:rPr>
        <w:t xml:space="preserve"> </w:t>
      </w:r>
      <w:r w:rsidR="00725C95" w:rsidRPr="00160B3F">
        <w:rPr>
          <w:color w:val="auto"/>
        </w:rPr>
        <w:t>saat ini</w:t>
      </w:r>
    </w:p>
    <w:p w14:paraId="5B225F5B" w14:textId="11124EAE" w:rsidR="005C5BE1" w:rsidRDefault="005C5BE1" w:rsidP="002D711E">
      <w:pPr>
        <w:pStyle w:val="ListBullet"/>
        <w:jc w:val="both"/>
        <w:rPr>
          <w:color w:val="auto"/>
          <w:lang w:val="en-ID"/>
        </w:rPr>
      </w:pPr>
      <w:proofErr w:type="spellStart"/>
      <w:r w:rsidRPr="00160B3F">
        <w:rPr>
          <w:color w:val="auto"/>
          <w:lang w:val="en-ID"/>
        </w:rPr>
        <w:t>Membangun</w:t>
      </w:r>
      <w:proofErr w:type="spellEnd"/>
      <w:r w:rsidRPr="00160B3F">
        <w:rPr>
          <w:color w:val="auto"/>
          <w:lang w:val="en-ID"/>
        </w:rPr>
        <w:t xml:space="preserve"> dan </w:t>
      </w:r>
      <w:proofErr w:type="spellStart"/>
      <w:r w:rsidRPr="00160B3F">
        <w:rPr>
          <w:color w:val="auto"/>
          <w:lang w:val="en-ID"/>
        </w:rPr>
        <w:t>mengelola</w:t>
      </w:r>
      <w:proofErr w:type="spellEnd"/>
      <w:r w:rsidRPr="00160B3F">
        <w:rPr>
          <w:color w:val="auto"/>
          <w:lang w:val="en-ID"/>
        </w:rPr>
        <w:t xml:space="preserve"> </w:t>
      </w:r>
      <w:proofErr w:type="spellStart"/>
      <w:r w:rsidRPr="00160B3F">
        <w:rPr>
          <w:color w:val="auto"/>
          <w:lang w:val="en-ID"/>
        </w:rPr>
        <w:t>aplikasi</w:t>
      </w:r>
      <w:proofErr w:type="spellEnd"/>
      <w:r w:rsidRPr="00160B3F">
        <w:rPr>
          <w:color w:val="auto"/>
          <w:lang w:val="en-ID"/>
        </w:rPr>
        <w:t xml:space="preserve"> web </w:t>
      </w:r>
      <w:proofErr w:type="spellStart"/>
      <w:r w:rsidRPr="00160B3F">
        <w:rPr>
          <w:color w:val="auto"/>
          <w:lang w:val="en-ID"/>
        </w:rPr>
        <w:t>sesuai</w:t>
      </w:r>
      <w:proofErr w:type="spellEnd"/>
      <w:r w:rsidRPr="00160B3F">
        <w:rPr>
          <w:color w:val="auto"/>
          <w:lang w:val="en-ID"/>
        </w:rPr>
        <w:t xml:space="preserve"> </w:t>
      </w:r>
      <w:proofErr w:type="spellStart"/>
      <w:r w:rsidRPr="00160B3F">
        <w:rPr>
          <w:color w:val="auto"/>
          <w:lang w:val="en-ID"/>
        </w:rPr>
        <w:t>dengan</w:t>
      </w:r>
      <w:proofErr w:type="spellEnd"/>
      <w:r w:rsidRPr="00160B3F">
        <w:rPr>
          <w:color w:val="auto"/>
          <w:lang w:val="en-ID"/>
        </w:rPr>
        <w:t xml:space="preserve"> </w:t>
      </w:r>
      <w:proofErr w:type="spellStart"/>
      <w:r w:rsidRPr="00160B3F">
        <w:rPr>
          <w:color w:val="auto"/>
          <w:lang w:val="en-ID"/>
        </w:rPr>
        <w:t>kebutuhan</w:t>
      </w:r>
      <w:proofErr w:type="spellEnd"/>
      <w:r w:rsidRPr="00160B3F">
        <w:rPr>
          <w:color w:val="auto"/>
          <w:lang w:val="en-ID"/>
        </w:rPr>
        <w:t xml:space="preserve"> </w:t>
      </w:r>
      <w:proofErr w:type="spellStart"/>
      <w:r w:rsidRPr="00160B3F">
        <w:rPr>
          <w:color w:val="auto"/>
          <w:lang w:val="en-ID"/>
        </w:rPr>
        <w:t>klien</w:t>
      </w:r>
      <w:proofErr w:type="spellEnd"/>
      <w:r w:rsidRPr="00160B3F">
        <w:rPr>
          <w:color w:val="auto"/>
          <w:lang w:val="en-ID"/>
        </w:rPr>
        <w:t xml:space="preserve">, </w:t>
      </w:r>
      <w:proofErr w:type="spellStart"/>
      <w:r w:rsidRPr="00160B3F">
        <w:rPr>
          <w:color w:val="auto"/>
          <w:lang w:val="en-ID"/>
        </w:rPr>
        <w:t>dengan</w:t>
      </w:r>
      <w:proofErr w:type="spellEnd"/>
      <w:r w:rsidRPr="00160B3F">
        <w:rPr>
          <w:color w:val="auto"/>
          <w:lang w:val="en-ID"/>
        </w:rPr>
        <w:t xml:space="preserve"> </w:t>
      </w:r>
      <w:proofErr w:type="spellStart"/>
      <w:r w:rsidRPr="00160B3F">
        <w:rPr>
          <w:color w:val="auto"/>
          <w:lang w:val="en-ID"/>
        </w:rPr>
        <w:t>penekanan</w:t>
      </w:r>
      <w:proofErr w:type="spellEnd"/>
      <w:r w:rsidRPr="00160B3F">
        <w:rPr>
          <w:color w:val="auto"/>
          <w:lang w:val="en-ID"/>
        </w:rPr>
        <w:t xml:space="preserve"> pada </w:t>
      </w:r>
      <w:proofErr w:type="spellStart"/>
      <w:r w:rsidRPr="00160B3F">
        <w:rPr>
          <w:color w:val="auto"/>
          <w:lang w:val="en-ID"/>
        </w:rPr>
        <w:t>penerapan</w:t>
      </w:r>
      <w:proofErr w:type="spellEnd"/>
      <w:r w:rsidRPr="00160B3F">
        <w:rPr>
          <w:color w:val="auto"/>
          <w:lang w:val="en-ID"/>
        </w:rPr>
        <w:t xml:space="preserve"> framework </w:t>
      </w:r>
      <w:proofErr w:type="spellStart"/>
      <w:r w:rsidRPr="00160B3F">
        <w:rPr>
          <w:color w:val="auto"/>
          <w:lang w:val="en-ID"/>
        </w:rPr>
        <w:t>seperti</w:t>
      </w:r>
      <w:proofErr w:type="spellEnd"/>
      <w:r w:rsidRPr="00160B3F">
        <w:rPr>
          <w:color w:val="auto"/>
          <w:lang w:val="en-ID"/>
        </w:rPr>
        <w:t xml:space="preserve"> Laravel, CodeIgniter (CI), dan Next.js</w:t>
      </w:r>
      <w:r w:rsidR="0041413A">
        <w:rPr>
          <w:color w:val="auto"/>
          <w:lang w:val="en-ID"/>
        </w:rPr>
        <w:t xml:space="preserve">, HTML, </w:t>
      </w:r>
      <w:proofErr w:type="spellStart"/>
      <w:r w:rsidR="000E78E6" w:rsidRPr="00A52451">
        <w:rPr>
          <w:color w:val="auto"/>
        </w:rPr>
        <w:t>Tailwild</w:t>
      </w:r>
      <w:r w:rsidR="000E78E6">
        <w:rPr>
          <w:color w:val="auto"/>
        </w:rPr>
        <w:t>s</w:t>
      </w:r>
      <w:proofErr w:type="spellEnd"/>
      <w:r w:rsidR="000E78E6">
        <w:rPr>
          <w:color w:val="auto"/>
          <w:lang w:val="en-ID"/>
        </w:rPr>
        <w:t xml:space="preserve">, Bootstrap, </w:t>
      </w:r>
      <w:r w:rsidR="0041413A">
        <w:rPr>
          <w:color w:val="auto"/>
          <w:lang w:val="en-ID"/>
        </w:rPr>
        <w:t>PWA</w:t>
      </w:r>
      <w:r w:rsidRPr="00160B3F">
        <w:rPr>
          <w:color w:val="auto"/>
          <w:lang w:val="en-ID"/>
        </w:rPr>
        <w:t>.</w:t>
      </w:r>
    </w:p>
    <w:p w14:paraId="299201C8" w14:textId="08C90D34" w:rsidR="0041413A" w:rsidRPr="0041413A" w:rsidRDefault="0041413A" w:rsidP="0041413A">
      <w:pPr>
        <w:pStyle w:val="ListBullet"/>
        <w:numPr>
          <w:ilvl w:val="0"/>
          <w:numId w:val="0"/>
        </w:numPr>
        <w:ind w:left="216"/>
        <w:jc w:val="both"/>
        <w:rPr>
          <w:b/>
          <w:bCs/>
          <w:color w:val="auto"/>
          <w:lang w:val="en-ID"/>
        </w:rPr>
      </w:pPr>
      <w:r w:rsidRPr="0041413A">
        <w:rPr>
          <w:b/>
          <w:bCs/>
          <w:color w:val="auto"/>
          <w:lang w:val="en-ID"/>
        </w:rPr>
        <w:t xml:space="preserve">Project Freelancer Web </w:t>
      </w:r>
      <w:proofErr w:type="gramStart"/>
      <w:r w:rsidRPr="0041413A">
        <w:rPr>
          <w:b/>
          <w:bCs/>
          <w:color w:val="auto"/>
          <w:lang w:val="en-ID"/>
        </w:rPr>
        <w:t>Developer</w:t>
      </w:r>
      <w:r>
        <w:rPr>
          <w:b/>
          <w:bCs/>
          <w:color w:val="auto"/>
          <w:lang w:val="en-ID"/>
        </w:rPr>
        <w:t xml:space="preserve"> :</w:t>
      </w:r>
      <w:proofErr w:type="gramEnd"/>
      <w:r>
        <w:rPr>
          <w:b/>
          <w:bCs/>
          <w:color w:val="auto"/>
          <w:lang w:val="en-ID"/>
        </w:rPr>
        <w:t xml:space="preserve"> </w:t>
      </w:r>
    </w:p>
    <w:p w14:paraId="39D0096D" w14:textId="20EB3C8D" w:rsidR="0041413A" w:rsidRPr="0041413A" w:rsidRDefault="0041413A" w:rsidP="005253D9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41413A">
        <w:rPr>
          <w:b/>
          <w:bCs/>
          <w:color w:val="000000" w:themeColor="text1"/>
        </w:rPr>
        <w:t>MEMBUAT SISTEM E-CRM DALAM PENERAPAN INFORMASI PELAYANAN WALI MURID</w:t>
      </w:r>
      <w:r w:rsidR="000F51D9">
        <w:rPr>
          <w:b/>
          <w:bCs/>
          <w:color w:val="000000" w:themeColor="text1"/>
        </w:rPr>
        <w:t xml:space="preserve"> TK</w:t>
      </w:r>
      <w:r w:rsidRPr="0041413A">
        <w:rPr>
          <w:color w:val="000000" w:themeColor="text1"/>
        </w:rPr>
        <w:br/>
        <w:t xml:space="preserve">Laravel (PHP), </w:t>
      </w:r>
      <w:proofErr w:type="spellStart"/>
      <w:r w:rsidRPr="0041413A">
        <w:rPr>
          <w:color w:val="000000" w:themeColor="text1"/>
        </w:rPr>
        <w:t>Javascript</w:t>
      </w:r>
      <w:proofErr w:type="spellEnd"/>
      <w:r w:rsidRPr="0041413A">
        <w:rPr>
          <w:color w:val="000000" w:themeColor="text1"/>
        </w:rPr>
        <w:t xml:space="preserve">, </w:t>
      </w:r>
      <w:proofErr w:type="spellStart"/>
      <w:r w:rsidRPr="0041413A">
        <w:rPr>
          <w:color w:val="000000" w:themeColor="text1"/>
        </w:rPr>
        <w:t>Tailwindcss</w:t>
      </w:r>
      <w:proofErr w:type="spellEnd"/>
      <w:r w:rsidRPr="0041413A">
        <w:rPr>
          <w:color w:val="000000" w:themeColor="text1"/>
        </w:rPr>
        <w:t xml:space="preserve"> (CSS, HTML), MYSQL, Git</w:t>
      </w:r>
      <w:r w:rsidR="001B709F">
        <w:rPr>
          <w:color w:val="000000" w:themeColor="text1"/>
        </w:rPr>
        <w:t>, PWA</w:t>
      </w:r>
      <w:r w:rsidRPr="0041413A">
        <w:rPr>
          <w:color w:val="000000" w:themeColor="text1"/>
        </w:rPr>
        <w:t xml:space="preserve"> | localhost</w:t>
      </w:r>
    </w:p>
    <w:p w14:paraId="7D067B1A" w14:textId="62384704" w:rsidR="0041413A" w:rsidRPr="0041413A" w:rsidRDefault="0041413A" w:rsidP="005253D9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41413A">
        <w:rPr>
          <w:b/>
          <w:bCs/>
          <w:color w:val="000000" w:themeColor="text1"/>
        </w:rPr>
        <w:t>MEMBUAT SISTEM E-CRM E-COMMERCE KOPI KAFA</w:t>
      </w:r>
      <w:r w:rsidRPr="0041413A">
        <w:rPr>
          <w:b/>
          <w:bCs/>
          <w:color w:val="000000" w:themeColor="text1"/>
        </w:rPr>
        <w:br/>
      </w:r>
      <w:r w:rsidRPr="0041413A">
        <w:rPr>
          <w:color w:val="000000" w:themeColor="text1"/>
        </w:rPr>
        <w:t xml:space="preserve">Laravel (PHP), </w:t>
      </w:r>
      <w:proofErr w:type="spellStart"/>
      <w:r w:rsidRPr="0041413A">
        <w:rPr>
          <w:color w:val="000000" w:themeColor="text1"/>
        </w:rPr>
        <w:t>Javascript</w:t>
      </w:r>
      <w:proofErr w:type="spellEnd"/>
      <w:r w:rsidRPr="0041413A">
        <w:rPr>
          <w:color w:val="000000" w:themeColor="text1"/>
        </w:rPr>
        <w:t xml:space="preserve">, AJAX, </w:t>
      </w:r>
      <w:proofErr w:type="spellStart"/>
      <w:r w:rsidRPr="0041413A">
        <w:rPr>
          <w:color w:val="000000" w:themeColor="text1"/>
        </w:rPr>
        <w:t>Tailwindcss</w:t>
      </w:r>
      <w:proofErr w:type="spellEnd"/>
      <w:r w:rsidRPr="0041413A">
        <w:rPr>
          <w:color w:val="000000" w:themeColor="text1"/>
        </w:rPr>
        <w:t xml:space="preserve"> (CSS, HTML), MYSQL, Git | localhost</w:t>
      </w:r>
    </w:p>
    <w:p w14:paraId="7CAD92D9" w14:textId="042EA996" w:rsidR="0041413A" w:rsidRPr="0041413A" w:rsidRDefault="0041413A" w:rsidP="005253D9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41413A">
        <w:rPr>
          <w:b/>
          <w:bCs/>
          <w:color w:val="000000" w:themeColor="text1"/>
        </w:rPr>
        <w:t>MEMBUAT SISTEM E-CRM DALAM PELAYANAN TERHADAP TEMPAT MIEAYAM</w:t>
      </w:r>
      <w:r w:rsidRPr="0041413A">
        <w:rPr>
          <w:b/>
          <w:bCs/>
          <w:color w:val="000000" w:themeColor="text1"/>
        </w:rPr>
        <w:br/>
      </w:r>
      <w:r w:rsidRPr="0041413A">
        <w:rPr>
          <w:color w:val="000000" w:themeColor="text1"/>
        </w:rPr>
        <w:t xml:space="preserve">Laravel (PHP), </w:t>
      </w:r>
      <w:proofErr w:type="spellStart"/>
      <w:r w:rsidRPr="0041413A">
        <w:rPr>
          <w:color w:val="000000" w:themeColor="text1"/>
        </w:rPr>
        <w:t>Javascript</w:t>
      </w:r>
      <w:proofErr w:type="spellEnd"/>
      <w:r w:rsidRPr="0041413A">
        <w:rPr>
          <w:color w:val="000000" w:themeColor="text1"/>
        </w:rPr>
        <w:t>, AJAX, Bootstrap (CSS, HTML), MYSQL, Git | localhost</w:t>
      </w:r>
    </w:p>
    <w:p w14:paraId="29E77928" w14:textId="0C491BED" w:rsidR="0041413A" w:rsidRPr="0041413A" w:rsidRDefault="0041413A" w:rsidP="005253D9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41413A">
        <w:rPr>
          <w:b/>
          <w:bCs/>
          <w:color w:val="000000" w:themeColor="text1"/>
        </w:rPr>
        <w:t>MEMBUAT API UNTUK BACKEND KE FRONTEND SISTEMPAKAR</w:t>
      </w:r>
      <w:r w:rsidRPr="0041413A">
        <w:rPr>
          <w:color w:val="000000" w:themeColor="text1"/>
        </w:rPr>
        <w:br/>
        <w:t xml:space="preserve">Laravel (PHP), MYSQL, </w:t>
      </w:r>
      <w:proofErr w:type="spellStart"/>
      <w:r w:rsidRPr="0041413A">
        <w:rPr>
          <w:color w:val="000000" w:themeColor="text1"/>
        </w:rPr>
        <w:t>Cpanel</w:t>
      </w:r>
      <w:proofErr w:type="spellEnd"/>
      <w:r w:rsidRPr="0041413A">
        <w:rPr>
          <w:color w:val="000000" w:themeColor="text1"/>
        </w:rPr>
        <w:t xml:space="preserve"> | localhost</w:t>
      </w:r>
    </w:p>
    <w:p w14:paraId="43AFC8A9" w14:textId="38E888EA" w:rsidR="0041413A" w:rsidRDefault="0041413A" w:rsidP="005253D9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41413A">
        <w:rPr>
          <w:b/>
          <w:bCs/>
          <w:color w:val="000000" w:themeColor="text1"/>
        </w:rPr>
        <w:t>MEMBUAT SISTEM SCM DALAM PENERAPAN DI GO-PRINT CUP</w:t>
      </w:r>
      <w:r w:rsidRPr="0041413A">
        <w:rPr>
          <w:b/>
          <w:bCs/>
          <w:color w:val="000000" w:themeColor="text1"/>
        </w:rPr>
        <w:br/>
      </w:r>
      <w:r w:rsidRPr="0041413A">
        <w:rPr>
          <w:color w:val="000000" w:themeColor="text1"/>
        </w:rPr>
        <w:t xml:space="preserve">Laravel (PHP), </w:t>
      </w:r>
      <w:proofErr w:type="spellStart"/>
      <w:r w:rsidRPr="0041413A">
        <w:rPr>
          <w:color w:val="000000" w:themeColor="text1"/>
        </w:rPr>
        <w:t>Javascript</w:t>
      </w:r>
      <w:proofErr w:type="spellEnd"/>
      <w:r w:rsidRPr="0041413A">
        <w:rPr>
          <w:color w:val="000000" w:themeColor="text1"/>
        </w:rPr>
        <w:t xml:space="preserve">, AJAX, </w:t>
      </w:r>
      <w:proofErr w:type="spellStart"/>
      <w:r w:rsidRPr="0041413A">
        <w:rPr>
          <w:color w:val="000000" w:themeColor="text1"/>
        </w:rPr>
        <w:t>Tailwindcss</w:t>
      </w:r>
      <w:proofErr w:type="spellEnd"/>
      <w:r w:rsidRPr="0041413A">
        <w:rPr>
          <w:color w:val="000000" w:themeColor="text1"/>
        </w:rPr>
        <w:t xml:space="preserve"> (CSS, HTML), MYSQL, Git | localhost</w:t>
      </w:r>
    </w:p>
    <w:p w14:paraId="17D03744" w14:textId="36DE3324" w:rsidR="00392613" w:rsidRDefault="00392613" w:rsidP="00392613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41413A">
        <w:rPr>
          <w:b/>
          <w:bCs/>
          <w:color w:val="000000" w:themeColor="text1"/>
        </w:rPr>
        <w:t xml:space="preserve">MEMBUAT SISTEM </w:t>
      </w:r>
      <w:r w:rsidR="00EB02B9">
        <w:rPr>
          <w:b/>
          <w:bCs/>
          <w:color w:val="000000" w:themeColor="text1"/>
        </w:rPr>
        <w:t>DENGAN MENGGUNAKAN NEXTJS DAN LARAVEL</w:t>
      </w:r>
      <w:r w:rsidR="001403F4">
        <w:rPr>
          <w:b/>
          <w:bCs/>
          <w:color w:val="000000" w:themeColor="text1"/>
        </w:rPr>
        <w:t xml:space="preserve"> API</w:t>
      </w:r>
      <w:r w:rsidR="00333400">
        <w:rPr>
          <w:b/>
          <w:bCs/>
          <w:color w:val="000000" w:themeColor="text1"/>
        </w:rPr>
        <w:t xml:space="preserve"> JWT AUTH</w:t>
      </w:r>
      <w:r w:rsidRPr="0041413A">
        <w:rPr>
          <w:b/>
          <w:bCs/>
          <w:color w:val="000000" w:themeColor="text1"/>
        </w:rPr>
        <w:br/>
      </w:r>
      <w:r w:rsidRPr="0041413A">
        <w:rPr>
          <w:color w:val="000000" w:themeColor="text1"/>
        </w:rPr>
        <w:t xml:space="preserve">Laravel (PHP), </w:t>
      </w:r>
      <w:r w:rsidR="00EB02B9">
        <w:rPr>
          <w:color w:val="000000" w:themeColor="text1"/>
        </w:rPr>
        <w:t>Typescript</w:t>
      </w:r>
      <w:r w:rsidRPr="0041413A">
        <w:rPr>
          <w:color w:val="000000" w:themeColor="text1"/>
        </w:rPr>
        <w:t xml:space="preserve">, </w:t>
      </w:r>
      <w:proofErr w:type="spellStart"/>
      <w:r w:rsidR="00EB02B9">
        <w:rPr>
          <w:color w:val="000000" w:themeColor="text1"/>
        </w:rPr>
        <w:t>Nextjs</w:t>
      </w:r>
      <w:proofErr w:type="spellEnd"/>
      <w:r w:rsidRPr="0041413A">
        <w:rPr>
          <w:color w:val="000000" w:themeColor="text1"/>
        </w:rPr>
        <w:t xml:space="preserve">, </w:t>
      </w:r>
      <w:proofErr w:type="spellStart"/>
      <w:r w:rsidRPr="0041413A">
        <w:rPr>
          <w:color w:val="000000" w:themeColor="text1"/>
        </w:rPr>
        <w:t>Tailwindcss</w:t>
      </w:r>
      <w:proofErr w:type="spellEnd"/>
      <w:r w:rsidRPr="0041413A">
        <w:rPr>
          <w:color w:val="000000" w:themeColor="text1"/>
        </w:rPr>
        <w:t xml:space="preserve"> (CSS, HTML), MYSQL, </w:t>
      </w:r>
      <w:r w:rsidR="00805997">
        <w:rPr>
          <w:color w:val="000000" w:themeColor="text1"/>
        </w:rPr>
        <w:t xml:space="preserve">PWA, </w:t>
      </w:r>
      <w:r w:rsidRPr="0041413A">
        <w:rPr>
          <w:color w:val="000000" w:themeColor="text1"/>
        </w:rPr>
        <w:t>Git | localhost</w:t>
      </w:r>
    </w:p>
    <w:p w14:paraId="46810021" w14:textId="1EC37EB9" w:rsidR="00C028C7" w:rsidRPr="00C028C7" w:rsidRDefault="00C028C7" w:rsidP="00C028C7">
      <w:pPr>
        <w:pStyle w:val="ListBullet"/>
        <w:tabs>
          <w:tab w:val="clear" w:pos="216"/>
        </w:tabs>
        <w:ind w:left="426"/>
        <w:rPr>
          <w:color w:val="000000" w:themeColor="text1"/>
        </w:rPr>
      </w:pPr>
      <w:r w:rsidRPr="0041413A">
        <w:rPr>
          <w:b/>
          <w:bCs/>
          <w:color w:val="000000" w:themeColor="text1"/>
        </w:rPr>
        <w:t>RE – BUILD DAN RE – DESIGN SISTEM DATA MINING DAN FORDWARD CHAINING</w:t>
      </w:r>
      <w:r w:rsidRPr="0041413A">
        <w:rPr>
          <w:color w:val="000000" w:themeColor="text1"/>
        </w:rPr>
        <w:br/>
        <w:t>PHP Native, CSS, Bootstrap, MYSQL | localhost</w:t>
      </w:r>
    </w:p>
    <w:p w14:paraId="47948F54" w14:textId="2C9A7E49" w:rsidR="00217D66" w:rsidRPr="00BC3969" w:rsidRDefault="00A7791B" w:rsidP="00BC3969">
      <w:pPr>
        <w:pStyle w:val="ListBullet"/>
        <w:tabs>
          <w:tab w:val="clear" w:pos="216"/>
        </w:tabs>
        <w:ind w:left="426"/>
        <w:rPr>
          <w:color w:val="000000" w:themeColor="text1"/>
          <w:lang w:val="fi-FI"/>
        </w:rPr>
      </w:pPr>
      <w:r w:rsidRPr="00D64E82">
        <w:rPr>
          <w:b/>
          <w:bCs/>
          <w:color w:val="000000" w:themeColor="text1"/>
          <w:lang w:val="fi-FI"/>
        </w:rPr>
        <w:t xml:space="preserve">Dan </w:t>
      </w:r>
      <w:proofErr w:type="spellStart"/>
      <w:r w:rsidRPr="00D64E82">
        <w:rPr>
          <w:b/>
          <w:bCs/>
          <w:color w:val="000000" w:themeColor="text1"/>
          <w:lang w:val="fi-FI"/>
        </w:rPr>
        <w:t>project</w:t>
      </w:r>
      <w:proofErr w:type="spellEnd"/>
      <w:r w:rsidRPr="00D64E82">
        <w:rPr>
          <w:b/>
          <w:bCs/>
          <w:color w:val="000000" w:themeColor="text1"/>
          <w:lang w:val="fi-FI"/>
        </w:rPr>
        <w:t xml:space="preserve"> </w:t>
      </w:r>
      <w:proofErr w:type="spellStart"/>
      <w:r w:rsidRPr="00D64E82">
        <w:rPr>
          <w:b/>
          <w:bCs/>
          <w:color w:val="000000" w:themeColor="text1"/>
          <w:lang w:val="fi-FI"/>
        </w:rPr>
        <w:t>lainnya</w:t>
      </w:r>
      <w:proofErr w:type="spellEnd"/>
      <w:r w:rsidR="00D64E82" w:rsidRPr="00D64E82">
        <w:rPr>
          <w:b/>
          <w:bCs/>
          <w:color w:val="000000" w:themeColor="text1"/>
          <w:lang w:val="fi-FI"/>
        </w:rPr>
        <w:t xml:space="preserve"> </w:t>
      </w:r>
      <w:proofErr w:type="spellStart"/>
      <w:r w:rsidR="00D64E82" w:rsidRPr="00D64E82">
        <w:rPr>
          <w:b/>
          <w:bCs/>
          <w:color w:val="000000" w:themeColor="text1"/>
          <w:lang w:val="fi-FI"/>
        </w:rPr>
        <w:t>bisa</w:t>
      </w:r>
      <w:proofErr w:type="spellEnd"/>
      <w:r w:rsidR="00D64E82" w:rsidRPr="00D64E82">
        <w:rPr>
          <w:b/>
          <w:bCs/>
          <w:color w:val="000000" w:themeColor="text1"/>
          <w:lang w:val="fi-FI"/>
        </w:rPr>
        <w:t xml:space="preserve"> </w:t>
      </w:r>
      <w:proofErr w:type="spellStart"/>
      <w:r w:rsidR="00D64E82" w:rsidRPr="00D64E82">
        <w:rPr>
          <w:b/>
          <w:bCs/>
          <w:color w:val="000000" w:themeColor="text1"/>
          <w:lang w:val="fi-FI"/>
        </w:rPr>
        <w:t>dilihat</w:t>
      </w:r>
      <w:proofErr w:type="spellEnd"/>
      <w:r w:rsidR="00D64E82" w:rsidRPr="00D64E82">
        <w:rPr>
          <w:b/>
          <w:bCs/>
          <w:color w:val="000000" w:themeColor="text1"/>
          <w:lang w:val="fi-FI"/>
        </w:rPr>
        <w:t xml:space="preserve"> </w:t>
      </w:r>
      <w:proofErr w:type="spellStart"/>
      <w:r w:rsidR="00D64E82" w:rsidRPr="00D64E82">
        <w:rPr>
          <w:b/>
          <w:bCs/>
          <w:color w:val="000000" w:themeColor="text1"/>
          <w:lang w:val="fi-FI"/>
        </w:rPr>
        <w:t>beberapa</w:t>
      </w:r>
      <w:proofErr w:type="spellEnd"/>
      <w:r w:rsidR="00D64E82" w:rsidRPr="00D64E82">
        <w:rPr>
          <w:b/>
          <w:bCs/>
          <w:color w:val="000000" w:themeColor="text1"/>
          <w:lang w:val="fi-FI"/>
        </w:rPr>
        <w:t xml:space="preserve"> di </w:t>
      </w:r>
      <w:proofErr w:type="spellStart"/>
      <w:proofErr w:type="gramStart"/>
      <w:r w:rsidR="00D64E82">
        <w:rPr>
          <w:b/>
          <w:bCs/>
          <w:color w:val="000000" w:themeColor="text1"/>
          <w:lang w:val="fi-FI"/>
        </w:rPr>
        <w:t>G</w:t>
      </w:r>
      <w:r w:rsidR="00D64E82" w:rsidRPr="00D64E82">
        <w:rPr>
          <w:b/>
          <w:bCs/>
          <w:color w:val="000000" w:themeColor="text1"/>
          <w:lang w:val="fi-FI"/>
        </w:rPr>
        <w:t>ithub</w:t>
      </w:r>
      <w:proofErr w:type="spellEnd"/>
      <w:r w:rsidR="00D64E82" w:rsidRPr="00D64E82">
        <w:rPr>
          <w:b/>
          <w:bCs/>
          <w:color w:val="000000" w:themeColor="text1"/>
          <w:lang w:val="fi-FI"/>
        </w:rPr>
        <w:t xml:space="preserve"> :</w:t>
      </w:r>
      <w:proofErr w:type="gramEnd"/>
      <w:r w:rsidR="00D64E82" w:rsidRPr="00D64E82">
        <w:rPr>
          <w:b/>
          <w:bCs/>
          <w:color w:val="000000" w:themeColor="text1"/>
          <w:lang w:val="fi-FI"/>
        </w:rPr>
        <w:t xml:space="preserve">  </w:t>
      </w:r>
      <w:hyperlink r:id="rId15" w:history="1">
        <w:r w:rsidR="00D64E82" w:rsidRPr="00D64E82">
          <w:rPr>
            <w:rStyle w:val="Hyperlink"/>
            <w:b/>
            <w:bCs/>
            <w:lang w:val="fi-FI"/>
          </w:rPr>
          <w:t>https:/github.com/fatahidzhar</w:t>
        </w:r>
      </w:hyperlink>
    </w:p>
    <w:p w14:paraId="196950FA" w14:textId="77777777" w:rsidR="00217D66" w:rsidRPr="00160B3F" w:rsidRDefault="00217D66" w:rsidP="00217D66">
      <w:pPr>
        <w:pStyle w:val="Heading1"/>
        <w:rPr>
          <w:color w:val="auto"/>
        </w:rPr>
      </w:pPr>
      <w:r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3BAE6" wp14:editId="0F1DCF23">
                <wp:simplePos x="0" y="0"/>
                <wp:positionH relativeFrom="column">
                  <wp:posOffset>0</wp:posOffset>
                </wp:positionH>
                <wp:positionV relativeFrom="paragraph">
                  <wp:posOffset>349860</wp:posOffset>
                </wp:positionV>
                <wp:extent cx="6291580" cy="0"/>
                <wp:effectExtent l="0" t="0" r="0" b="0"/>
                <wp:wrapNone/>
                <wp:docPr id="304772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8103E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7.55pt" to="495.4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kRmQEAAIgDAAAOAAAAZHJzL2Uyb0RvYy54bWysU8tu2zAQvBfIPxC8x5IMJ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160B3F">
        <w:rPr>
          <w:color w:val="auto"/>
        </w:rPr>
        <w:t>Sertifikat</w:t>
      </w:r>
      <w:proofErr w:type="spellEnd"/>
      <w:r>
        <w:rPr>
          <w:color w:val="auto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217D66" w:rsidRPr="00160B3F" w14:paraId="3270BEDD" w14:textId="77777777" w:rsidTr="003C5E81">
        <w:tc>
          <w:tcPr>
            <w:tcW w:w="9926" w:type="dxa"/>
            <w:gridSpan w:val="2"/>
          </w:tcPr>
          <w:p w14:paraId="78544934" w14:textId="77777777" w:rsidR="00217D66" w:rsidRPr="00160B3F" w:rsidRDefault="00217D66" w:rsidP="003C5E81">
            <w:pPr>
              <w:ind w:left="-114"/>
              <w:rPr>
                <w:color w:val="auto"/>
              </w:rPr>
            </w:pPr>
            <w:r w:rsidRPr="00160B3F">
              <w:rPr>
                <w:b/>
                <w:bCs/>
                <w:color w:val="auto"/>
              </w:rPr>
              <w:t>HAD SUCCESSFULLY ACCOMPLISH BASIC COMPUTER ALGORITHM COMPETENCY</w:t>
            </w:r>
            <w:r w:rsidRPr="00160B3F">
              <w:rPr>
                <w:b/>
                <w:bCs/>
                <w:color w:val="auto"/>
              </w:rPr>
              <w:br/>
              <w:t xml:space="preserve">Universitas Budi </w:t>
            </w:r>
            <w:proofErr w:type="spellStart"/>
            <w:r w:rsidRPr="00160B3F">
              <w:rPr>
                <w:b/>
                <w:bCs/>
                <w:color w:val="auto"/>
              </w:rPr>
              <w:t>Luhur</w:t>
            </w:r>
            <w:proofErr w:type="spellEnd"/>
            <w:r w:rsidRPr="00160B3F">
              <w:rPr>
                <w:b/>
                <w:bCs/>
                <w:color w:val="auto"/>
              </w:rPr>
              <w:br/>
            </w:r>
            <w:r w:rsidRPr="00160B3F">
              <w:rPr>
                <w:color w:val="auto"/>
              </w:rPr>
              <w:t>CERTEFICATE OF COMPETENCY</w:t>
            </w:r>
          </w:p>
          <w:p w14:paraId="54894D8B" w14:textId="77777777" w:rsidR="00217D66" w:rsidRPr="00160B3F" w:rsidRDefault="00217D66" w:rsidP="003C5E81">
            <w:pPr>
              <w:ind w:left="-114"/>
              <w:rPr>
                <w:color w:val="auto"/>
              </w:rPr>
            </w:pPr>
          </w:p>
        </w:tc>
      </w:tr>
      <w:tr w:rsidR="00217D66" w:rsidRPr="00160B3F" w14:paraId="2A6C183F" w14:textId="77777777" w:rsidTr="003C5E81">
        <w:tc>
          <w:tcPr>
            <w:tcW w:w="4963" w:type="dxa"/>
          </w:tcPr>
          <w:p w14:paraId="2A56F74F" w14:textId="77777777" w:rsidR="00217D66" w:rsidRPr="00160B3F" w:rsidRDefault="00217D66" w:rsidP="003C5E81">
            <w:pPr>
              <w:ind w:left="-114"/>
              <w:rPr>
                <w:b/>
                <w:bCs/>
                <w:color w:val="auto"/>
              </w:rPr>
            </w:pPr>
            <w:r w:rsidRPr="00160B3F">
              <w:rPr>
                <w:b/>
                <w:bCs/>
                <w:color w:val="auto"/>
              </w:rPr>
              <w:t xml:space="preserve">Web Programming </w:t>
            </w:r>
            <w:proofErr w:type="gramStart"/>
            <w:r w:rsidRPr="00160B3F">
              <w:rPr>
                <w:b/>
                <w:bCs/>
                <w:color w:val="auto"/>
              </w:rPr>
              <w:t>With</w:t>
            </w:r>
            <w:proofErr w:type="gramEnd"/>
            <w:r w:rsidRPr="00160B3F">
              <w:rPr>
                <w:b/>
                <w:bCs/>
                <w:color w:val="auto"/>
              </w:rPr>
              <w:t xml:space="preserve"> Laravel</w:t>
            </w:r>
            <w:r w:rsidRPr="00160B3F">
              <w:rPr>
                <w:b/>
                <w:bCs/>
                <w:color w:val="auto"/>
              </w:rPr>
              <w:br/>
              <w:t>Camp404</w:t>
            </w:r>
            <w:r w:rsidRPr="00160B3F">
              <w:rPr>
                <w:b/>
                <w:bCs/>
                <w:color w:val="auto"/>
              </w:rPr>
              <w:br/>
            </w:r>
            <w:r w:rsidRPr="00160B3F">
              <w:rPr>
                <w:color w:val="auto"/>
              </w:rPr>
              <w:t>CERTEFICATE OF COMPLETION</w:t>
            </w:r>
          </w:p>
          <w:p w14:paraId="655A4F10" w14:textId="77777777" w:rsidR="00217D66" w:rsidRPr="00160B3F" w:rsidRDefault="00217D66" w:rsidP="003C5E81">
            <w:pPr>
              <w:ind w:left="-114"/>
              <w:rPr>
                <w:color w:val="auto"/>
              </w:rPr>
            </w:pPr>
          </w:p>
        </w:tc>
        <w:tc>
          <w:tcPr>
            <w:tcW w:w="4963" w:type="dxa"/>
          </w:tcPr>
          <w:p w14:paraId="54980FF3" w14:textId="77777777" w:rsidR="00217D66" w:rsidRPr="00160B3F" w:rsidRDefault="00217D66" w:rsidP="003C5E81">
            <w:pPr>
              <w:ind w:left="-114"/>
              <w:rPr>
                <w:color w:val="auto"/>
              </w:rPr>
            </w:pPr>
            <w:r w:rsidRPr="00160B3F">
              <w:rPr>
                <w:b/>
                <w:bCs/>
                <w:color w:val="auto"/>
              </w:rPr>
              <w:t xml:space="preserve">R </w:t>
            </w:r>
            <w:proofErr w:type="spellStart"/>
            <w:r w:rsidRPr="00160B3F">
              <w:rPr>
                <w:b/>
                <w:bCs/>
                <w:color w:val="auto"/>
              </w:rPr>
              <w:t>Fudamental</w:t>
            </w:r>
            <w:proofErr w:type="spellEnd"/>
            <w:r w:rsidRPr="00160B3F">
              <w:rPr>
                <w:b/>
                <w:bCs/>
                <w:color w:val="auto"/>
              </w:rPr>
              <w:t xml:space="preserve"> for Data Science</w:t>
            </w:r>
            <w:r w:rsidRPr="00160B3F">
              <w:rPr>
                <w:b/>
                <w:bCs/>
                <w:color w:val="auto"/>
              </w:rPr>
              <w:br/>
              <w:t>Universitas Multimedia Nusantara</w:t>
            </w:r>
            <w:r w:rsidRPr="00160B3F">
              <w:rPr>
                <w:b/>
                <w:bCs/>
                <w:color w:val="auto"/>
              </w:rPr>
              <w:br/>
            </w:r>
            <w:r w:rsidRPr="00160B3F">
              <w:rPr>
                <w:color w:val="auto"/>
              </w:rPr>
              <w:t>CERTEFICATE OF COMPLETION</w:t>
            </w:r>
          </w:p>
          <w:p w14:paraId="68A8AFC5" w14:textId="77777777" w:rsidR="00217D66" w:rsidRPr="00160B3F" w:rsidRDefault="00217D66" w:rsidP="003C5E81">
            <w:pPr>
              <w:ind w:left="-114"/>
              <w:rPr>
                <w:color w:val="auto"/>
              </w:rPr>
            </w:pPr>
          </w:p>
        </w:tc>
      </w:tr>
      <w:tr w:rsidR="00217D66" w:rsidRPr="00160B3F" w14:paraId="21494268" w14:textId="77777777" w:rsidTr="003C5E81">
        <w:tc>
          <w:tcPr>
            <w:tcW w:w="4963" w:type="dxa"/>
          </w:tcPr>
          <w:p w14:paraId="0FEAF026" w14:textId="77777777" w:rsidR="00217D66" w:rsidRPr="00160B3F" w:rsidRDefault="00217D66" w:rsidP="003C5E81">
            <w:pPr>
              <w:ind w:left="-114"/>
              <w:rPr>
                <w:b/>
                <w:bCs/>
                <w:color w:val="auto"/>
              </w:rPr>
            </w:pPr>
            <w:r w:rsidRPr="00160B3F">
              <w:rPr>
                <w:b/>
                <w:bCs/>
                <w:color w:val="auto"/>
              </w:rPr>
              <w:t>Structure Query Language (SQL)</w:t>
            </w:r>
          </w:p>
          <w:p w14:paraId="430B8B51" w14:textId="77777777" w:rsidR="00217D66" w:rsidRPr="00160B3F" w:rsidRDefault="00217D66" w:rsidP="003C5E81">
            <w:pPr>
              <w:ind w:left="-114"/>
              <w:rPr>
                <w:b/>
                <w:bCs/>
                <w:color w:val="auto"/>
              </w:rPr>
            </w:pPr>
            <w:r w:rsidRPr="00160B3F">
              <w:rPr>
                <w:b/>
                <w:bCs/>
                <w:color w:val="auto"/>
              </w:rPr>
              <w:t>DICODING</w:t>
            </w:r>
            <w:r w:rsidRPr="00160B3F">
              <w:rPr>
                <w:b/>
                <w:bCs/>
                <w:color w:val="auto"/>
              </w:rPr>
              <w:br/>
            </w:r>
            <w:r w:rsidRPr="00160B3F">
              <w:rPr>
                <w:color w:val="auto"/>
              </w:rPr>
              <w:t>CERTEFICATE OF COMPETENCY</w:t>
            </w:r>
          </w:p>
          <w:p w14:paraId="2CEC6E08" w14:textId="77777777" w:rsidR="00217D66" w:rsidRPr="00160B3F" w:rsidRDefault="00217D66" w:rsidP="003C5E81">
            <w:pPr>
              <w:ind w:left="-114"/>
              <w:rPr>
                <w:color w:val="auto"/>
              </w:rPr>
            </w:pPr>
          </w:p>
        </w:tc>
        <w:tc>
          <w:tcPr>
            <w:tcW w:w="4963" w:type="dxa"/>
          </w:tcPr>
          <w:p w14:paraId="0545E6F3" w14:textId="77777777" w:rsidR="00217D66" w:rsidRPr="00160B3F" w:rsidRDefault="00217D66" w:rsidP="003C5E81">
            <w:pPr>
              <w:ind w:left="-114"/>
              <w:rPr>
                <w:b/>
                <w:bCs/>
                <w:color w:val="auto"/>
              </w:rPr>
            </w:pPr>
            <w:r w:rsidRPr="00160B3F">
              <w:rPr>
                <w:b/>
                <w:bCs/>
                <w:color w:val="auto"/>
              </w:rPr>
              <w:t>Introduction to Data Science with R</w:t>
            </w:r>
            <w:r w:rsidRPr="00160B3F">
              <w:rPr>
                <w:b/>
                <w:bCs/>
                <w:color w:val="auto"/>
              </w:rPr>
              <w:br/>
              <w:t>Universitas Multimedia Nusantara</w:t>
            </w:r>
            <w:r w:rsidRPr="00160B3F">
              <w:rPr>
                <w:b/>
                <w:bCs/>
                <w:color w:val="auto"/>
              </w:rPr>
              <w:br/>
            </w:r>
            <w:r w:rsidRPr="00160B3F">
              <w:rPr>
                <w:color w:val="auto"/>
              </w:rPr>
              <w:t>CERTEFICATE OF COMPLETION</w:t>
            </w:r>
          </w:p>
          <w:p w14:paraId="65B9BB09" w14:textId="77777777" w:rsidR="00217D66" w:rsidRPr="00160B3F" w:rsidRDefault="00217D66" w:rsidP="003C5E81">
            <w:pPr>
              <w:ind w:left="-114"/>
              <w:rPr>
                <w:color w:val="auto"/>
              </w:rPr>
            </w:pPr>
          </w:p>
        </w:tc>
      </w:tr>
      <w:tr w:rsidR="00217D66" w:rsidRPr="00160B3F" w14:paraId="540D0398" w14:textId="77777777" w:rsidTr="003C5E81">
        <w:tc>
          <w:tcPr>
            <w:tcW w:w="4963" w:type="dxa"/>
          </w:tcPr>
          <w:p w14:paraId="1285461B" w14:textId="77777777" w:rsidR="00217D66" w:rsidRPr="00160B3F" w:rsidRDefault="00217D66" w:rsidP="003C5E81">
            <w:pPr>
              <w:ind w:left="-114"/>
              <w:rPr>
                <w:b/>
                <w:bCs/>
                <w:color w:val="auto"/>
              </w:rPr>
            </w:pPr>
            <w:r w:rsidRPr="00160B3F">
              <w:rPr>
                <w:b/>
                <w:bCs/>
                <w:color w:val="auto"/>
              </w:rPr>
              <w:t xml:space="preserve">Blockchain </w:t>
            </w:r>
            <w:proofErr w:type="spellStart"/>
            <w:r w:rsidRPr="00160B3F">
              <w:rPr>
                <w:b/>
                <w:bCs/>
                <w:color w:val="auto"/>
              </w:rPr>
              <w:t>Tecnology</w:t>
            </w:r>
            <w:proofErr w:type="spellEnd"/>
            <w:r w:rsidRPr="00160B3F">
              <w:rPr>
                <w:b/>
                <w:bCs/>
                <w:color w:val="auto"/>
              </w:rPr>
              <w:t xml:space="preserve"> &amp; Digital Assets </w:t>
            </w:r>
            <w:proofErr w:type="gramStart"/>
            <w:r w:rsidRPr="00160B3F">
              <w:rPr>
                <w:b/>
                <w:bCs/>
                <w:color w:val="auto"/>
              </w:rPr>
              <w:t>In</w:t>
            </w:r>
            <w:proofErr w:type="gramEnd"/>
            <w:r w:rsidRPr="00160B3F">
              <w:rPr>
                <w:b/>
                <w:bCs/>
                <w:color w:val="auto"/>
              </w:rPr>
              <w:t xml:space="preserve"> The Future</w:t>
            </w:r>
            <w:r w:rsidRPr="00160B3F">
              <w:rPr>
                <w:b/>
                <w:bCs/>
                <w:color w:val="auto"/>
              </w:rPr>
              <w:br/>
              <w:t xml:space="preserve">Universitas Budi </w:t>
            </w:r>
            <w:proofErr w:type="spellStart"/>
            <w:r w:rsidRPr="00160B3F">
              <w:rPr>
                <w:b/>
                <w:bCs/>
                <w:color w:val="auto"/>
              </w:rPr>
              <w:t>Luhur</w:t>
            </w:r>
            <w:proofErr w:type="spellEnd"/>
          </w:p>
          <w:p w14:paraId="1DDF47BD" w14:textId="77777777" w:rsidR="00217D66" w:rsidRPr="00160B3F" w:rsidRDefault="00217D66" w:rsidP="003C5E81">
            <w:pPr>
              <w:ind w:left="-114"/>
              <w:rPr>
                <w:color w:val="auto"/>
              </w:rPr>
            </w:pPr>
            <w:r w:rsidRPr="00160B3F">
              <w:rPr>
                <w:color w:val="auto"/>
              </w:rPr>
              <w:t>CERTEFICATE INTERVAL | SEMINAR</w:t>
            </w:r>
            <w:r w:rsidRPr="00160B3F">
              <w:rPr>
                <w:color w:val="auto"/>
              </w:rPr>
              <w:br/>
            </w:r>
          </w:p>
        </w:tc>
        <w:tc>
          <w:tcPr>
            <w:tcW w:w="4963" w:type="dxa"/>
          </w:tcPr>
          <w:p w14:paraId="19CFCD8B" w14:textId="77777777" w:rsidR="00217D66" w:rsidRPr="00160B3F" w:rsidRDefault="00217D66" w:rsidP="003C5E81">
            <w:pPr>
              <w:ind w:left="-114"/>
              <w:rPr>
                <w:b/>
                <w:bCs/>
                <w:color w:val="auto"/>
              </w:rPr>
            </w:pPr>
            <w:r w:rsidRPr="00160B3F">
              <w:rPr>
                <w:b/>
                <w:bCs/>
                <w:color w:val="auto"/>
              </w:rPr>
              <w:t xml:space="preserve">Peran Data Science Pada </w:t>
            </w:r>
            <w:proofErr w:type="spellStart"/>
            <w:r w:rsidRPr="00160B3F">
              <w:rPr>
                <w:b/>
                <w:bCs/>
                <w:color w:val="auto"/>
              </w:rPr>
              <w:t>Industri</w:t>
            </w:r>
            <w:proofErr w:type="spellEnd"/>
            <w:r w:rsidRPr="00160B3F">
              <w:rPr>
                <w:b/>
                <w:bCs/>
                <w:color w:val="auto"/>
              </w:rPr>
              <w:t xml:space="preserve"> 4.0</w:t>
            </w:r>
            <w:r w:rsidRPr="00160B3F">
              <w:rPr>
                <w:b/>
                <w:bCs/>
                <w:color w:val="auto"/>
              </w:rPr>
              <w:br/>
              <w:t xml:space="preserve">Universitas Budi </w:t>
            </w:r>
            <w:proofErr w:type="spellStart"/>
            <w:r w:rsidRPr="00160B3F">
              <w:rPr>
                <w:b/>
                <w:bCs/>
                <w:color w:val="auto"/>
              </w:rPr>
              <w:t>Luhur</w:t>
            </w:r>
            <w:proofErr w:type="spellEnd"/>
            <w:r w:rsidRPr="00160B3F">
              <w:rPr>
                <w:color w:val="auto"/>
              </w:rPr>
              <w:br/>
              <w:t>CERTEFICATE | SEMINAR</w:t>
            </w:r>
            <w:r w:rsidRPr="00160B3F">
              <w:rPr>
                <w:color w:val="auto"/>
              </w:rPr>
              <w:br/>
            </w:r>
          </w:p>
        </w:tc>
      </w:tr>
      <w:tr w:rsidR="00217D66" w:rsidRPr="00160B3F" w14:paraId="0FDABF90" w14:textId="77777777" w:rsidTr="003C5E81">
        <w:tc>
          <w:tcPr>
            <w:tcW w:w="4963" w:type="dxa"/>
          </w:tcPr>
          <w:p w14:paraId="124FBD9B" w14:textId="77777777" w:rsidR="00217D66" w:rsidRPr="00160B3F" w:rsidRDefault="00217D66" w:rsidP="003C5E81">
            <w:pPr>
              <w:ind w:left="-114"/>
              <w:rPr>
                <w:b/>
                <w:bCs/>
                <w:color w:val="auto"/>
              </w:rPr>
            </w:pPr>
            <w:r w:rsidRPr="00160B3F">
              <w:rPr>
                <w:b/>
                <w:bCs/>
                <w:color w:val="auto"/>
              </w:rPr>
              <w:t>BIG DATA ANALYTICS ECOSYSTEM AND SOLUTIONS</w:t>
            </w:r>
            <w:r w:rsidRPr="00160B3F">
              <w:rPr>
                <w:b/>
                <w:bCs/>
                <w:color w:val="auto"/>
              </w:rPr>
              <w:br/>
              <w:t xml:space="preserve">Universitas Budi </w:t>
            </w:r>
            <w:proofErr w:type="spellStart"/>
            <w:r w:rsidRPr="00160B3F">
              <w:rPr>
                <w:b/>
                <w:bCs/>
                <w:color w:val="auto"/>
              </w:rPr>
              <w:t>Luhur</w:t>
            </w:r>
            <w:proofErr w:type="spellEnd"/>
            <w:r w:rsidRPr="00160B3F">
              <w:rPr>
                <w:b/>
                <w:bCs/>
                <w:color w:val="auto"/>
              </w:rPr>
              <w:br/>
            </w:r>
            <w:r w:rsidRPr="00160B3F">
              <w:rPr>
                <w:color w:val="auto"/>
              </w:rPr>
              <w:t>CERTEFICARE | SEMINAR</w:t>
            </w:r>
          </w:p>
        </w:tc>
        <w:tc>
          <w:tcPr>
            <w:tcW w:w="4963" w:type="dxa"/>
          </w:tcPr>
          <w:p w14:paraId="18299F8E" w14:textId="77777777" w:rsidR="00217D66" w:rsidRPr="00160B3F" w:rsidRDefault="00217D66" w:rsidP="003C5E81">
            <w:pPr>
              <w:ind w:left="-114"/>
              <w:rPr>
                <w:b/>
                <w:bCs/>
                <w:color w:val="auto"/>
              </w:rPr>
            </w:pPr>
            <w:r w:rsidRPr="00160B3F">
              <w:rPr>
                <w:b/>
                <w:bCs/>
                <w:color w:val="auto"/>
              </w:rPr>
              <w:t xml:space="preserve">dan </w:t>
            </w:r>
            <w:proofErr w:type="spellStart"/>
            <w:r w:rsidRPr="00160B3F">
              <w:rPr>
                <w:b/>
                <w:bCs/>
                <w:color w:val="auto"/>
              </w:rPr>
              <w:t>Sertifikat</w:t>
            </w:r>
            <w:proofErr w:type="spellEnd"/>
            <w:r w:rsidRPr="00160B3F">
              <w:rPr>
                <w:b/>
                <w:bCs/>
                <w:color w:val="auto"/>
              </w:rPr>
              <w:t xml:space="preserve"> </w:t>
            </w:r>
            <w:proofErr w:type="spellStart"/>
            <w:r w:rsidRPr="00160B3F">
              <w:rPr>
                <w:b/>
                <w:bCs/>
                <w:color w:val="auto"/>
              </w:rPr>
              <w:t>lainnya</w:t>
            </w:r>
            <w:proofErr w:type="spellEnd"/>
            <w:r w:rsidRPr="00160B3F">
              <w:rPr>
                <w:b/>
                <w:bCs/>
                <w:color w:val="auto"/>
              </w:rPr>
              <w:t>…</w:t>
            </w:r>
          </w:p>
        </w:tc>
      </w:tr>
    </w:tbl>
    <w:p w14:paraId="42E021F4" w14:textId="77777777" w:rsidR="00A15AFE" w:rsidRPr="008A3608" w:rsidRDefault="00A15AFE" w:rsidP="00217D66">
      <w:pPr>
        <w:pStyle w:val="ListBullet"/>
        <w:numPr>
          <w:ilvl w:val="0"/>
          <w:numId w:val="0"/>
        </w:numPr>
        <w:rPr>
          <w:color w:val="000000" w:themeColor="text1"/>
          <w:lang w:val="fi-FI"/>
        </w:rPr>
      </w:pPr>
    </w:p>
    <w:p w14:paraId="3B5EB328" w14:textId="53DF557C" w:rsidR="00A15AFE" w:rsidRDefault="00A15AFE" w:rsidP="00A15AFE">
      <w:pPr>
        <w:pStyle w:val="Heading1"/>
        <w:spacing w:before="0" w:after="28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11D681" wp14:editId="5AE18830">
            <wp:simplePos x="0" y="0"/>
            <wp:positionH relativeFrom="column">
              <wp:posOffset>-1270</wp:posOffset>
            </wp:positionH>
            <wp:positionV relativeFrom="paragraph">
              <wp:posOffset>288513</wp:posOffset>
            </wp:positionV>
            <wp:extent cx="6305550" cy="8255"/>
            <wp:effectExtent l="0" t="0" r="0" b="0"/>
            <wp:wrapNone/>
            <wp:docPr id="14503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</w:rPr>
        <w:t>Pendidikan</w:t>
      </w:r>
    </w:p>
    <w:p w14:paraId="3B0BEA63" w14:textId="77777777" w:rsidR="00A15AFE" w:rsidRDefault="00A15AFE" w:rsidP="00A15AFE">
      <w:pPr>
        <w:pStyle w:val="Heading2"/>
      </w:pPr>
      <w:r>
        <w:rPr>
          <w:color w:val="auto"/>
        </w:rPr>
        <w:t>Universitas budi luhur | 2023 | Sistem Informasi | IPK 3.56</w:t>
      </w:r>
    </w:p>
    <w:p w14:paraId="532B9E2C" w14:textId="59521CFF" w:rsidR="00A15AFE" w:rsidRDefault="00A15AFE" w:rsidP="00281CD6">
      <w:pPr>
        <w:pStyle w:val="ListBullet"/>
        <w:numPr>
          <w:ilvl w:val="0"/>
          <w:numId w:val="3"/>
        </w:numPr>
      </w:pPr>
      <w:proofErr w:type="spellStart"/>
      <w:r>
        <w:rPr>
          <w:b/>
          <w:bCs/>
          <w:color w:val="auto"/>
        </w:rPr>
        <w:t>Tugas</w:t>
      </w:r>
      <w:proofErr w:type="spellEnd"/>
      <w:r>
        <w:rPr>
          <w:b/>
          <w:bCs/>
          <w:color w:val="auto"/>
        </w:rPr>
        <w:t xml:space="preserve"> </w:t>
      </w:r>
      <w:proofErr w:type="gramStart"/>
      <w:r>
        <w:rPr>
          <w:b/>
          <w:bCs/>
          <w:color w:val="auto"/>
        </w:rPr>
        <w:t>Akhir</w:t>
      </w:r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“IMPLEMENTASI SISTEM E-CRM DALAM PENERAPAN INFORMASI TERHADAP PELAYANAN WALI MURID”.</w:t>
      </w:r>
    </w:p>
    <w:p w14:paraId="4B5FDF64" w14:textId="5AA23778" w:rsidR="00A15AFE" w:rsidRDefault="00A15AFE" w:rsidP="00281CD6">
      <w:pPr>
        <w:pStyle w:val="ListBullet"/>
        <w:numPr>
          <w:ilvl w:val="0"/>
          <w:numId w:val="3"/>
        </w:numPr>
        <w:jc w:val="both"/>
      </w:pPr>
      <w:proofErr w:type="spellStart"/>
      <w:proofErr w:type="gramStart"/>
      <w:r>
        <w:rPr>
          <w:b/>
          <w:bCs/>
          <w:color w:val="auto"/>
        </w:rPr>
        <w:t>Deskripsi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Melakukan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analisis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kebutuhan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merancang</w:t>
      </w:r>
      <w:proofErr w:type="spellEnd"/>
      <w:r>
        <w:rPr>
          <w:color w:val="auto"/>
        </w:rPr>
        <w:t xml:space="preserve">, dan </w:t>
      </w:r>
      <w:proofErr w:type="spellStart"/>
      <w:r>
        <w:rPr>
          <w:color w:val="auto"/>
        </w:rPr>
        <w:t>mengimplementasikan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pelayanan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sekolah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Laravel, </w:t>
      </w:r>
      <w:proofErr w:type="spellStart"/>
      <w:r>
        <w:rPr>
          <w:color w:val="auto"/>
        </w:rPr>
        <w:t>Tailwild</w:t>
      </w:r>
      <w:proofErr w:type="spellEnd"/>
      <w:r>
        <w:rPr>
          <w:color w:val="auto"/>
        </w:rPr>
        <w:t xml:space="preserve"> CSS, dan Progressive Web App (PWA).</w:t>
      </w:r>
    </w:p>
    <w:p w14:paraId="514902AE" w14:textId="74C7CE67" w:rsidR="00E87132" w:rsidRPr="00515229" w:rsidRDefault="00A15AFE" w:rsidP="00515229">
      <w:pPr>
        <w:pStyle w:val="ListBullet"/>
        <w:numPr>
          <w:ilvl w:val="0"/>
          <w:numId w:val="3"/>
        </w:numPr>
        <w:jc w:val="both"/>
      </w:pPr>
      <w:proofErr w:type="spellStart"/>
      <w:proofErr w:type="gramStart"/>
      <w:r>
        <w:rPr>
          <w:b/>
          <w:bCs/>
          <w:color w:val="auto"/>
        </w:rPr>
        <w:t>Kontribusi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Membantu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melakukan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analisa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kebutuhan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pengguna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merancang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struktur</w:t>
      </w:r>
      <w:proofErr w:type="spellEnd"/>
      <w:r>
        <w:rPr>
          <w:color w:val="auto"/>
        </w:rPr>
        <w:t xml:space="preserve"> database, dan </w:t>
      </w:r>
      <w:proofErr w:type="spellStart"/>
      <w:r>
        <w:rPr>
          <w:color w:val="auto"/>
        </w:rPr>
        <w:t>mengimplementasikan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fitur</w:t>
      </w:r>
      <w:proofErr w:type="spellEnd"/>
      <w:r>
        <w:rPr>
          <w:color w:val="auto"/>
        </w:rPr>
        <w:t xml:space="preserve"> – </w:t>
      </w:r>
      <w:proofErr w:type="spellStart"/>
      <w:r>
        <w:rPr>
          <w:color w:val="auto"/>
        </w:rPr>
        <w:t>fitur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>.</w:t>
      </w:r>
    </w:p>
    <w:p w14:paraId="22D92E99" w14:textId="389EFCBC" w:rsidR="006270A9" w:rsidRPr="00C64EDD" w:rsidRDefault="00670CC0" w:rsidP="00545B7A">
      <w:pPr>
        <w:pStyle w:val="Heading1"/>
        <w:rPr>
          <w:color w:val="auto"/>
          <w:lang w:val="fi-FI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85EC7" wp14:editId="10ECE7D0">
                <wp:simplePos x="0" y="0"/>
                <wp:positionH relativeFrom="column">
                  <wp:posOffset>0</wp:posOffset>
                </wp:positionH>
                <wp:positionV relativeFrom="paragraph">
                  <wp:posOffset>429054</wp:posOffset>
                </wp:positionV>
                <wp:extent cx="6291580" cy="0"/>
                <wp:effectExtent l="0" t="0" r="0" b="0"/>
                <wp:wrapNone/>
                <wp:docPr id="4995432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C45C1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8pt" to="495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kRmQEAAIgDAAAOAAAAZHJzL2Uyb0RvYy54bWysU8tu2zAQvBfIPxC8x5IMJ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47503" w:rsidRPr="00C64EDD">
        <w:rPr>
          <w:color w:val="auto"/>
          <w:lang w:val="fi-FI"/>
        </w:rPr>
        <w:t>Aktifitas</w:t>
      </w:r>
      <w:proofErr w:type="spellEnd"/>
      <w:r w:rsidR="00347503" w:rsidRPr="00C64EDD">
        <w:rPr>
          <w:color w:val="auto"/>
          <w:lang w:val="fi-FI"/>
        </w:rPr>
        <w:t xml:space="preserve"> &amp; </w:t>
      </w:r>
      <w:proofErr w:type="spellStart"/>
      <w:r w:rsidR="00347503" w:rsidRPr="00C64EDD">
        <w:rPr>
          <w:color w:val="auto"/>
          <w:lang w:val="fi-FI"/>
        </w:rPr>
        <w:t>Minat</w:t>
      </w:r>
      <w:proofErr w:type="spellEnd"/>
      <w:r w:rsidR="00B447FD" w:rsidRPr="00C64EDD">
        <w:rPr>
          <w:color w:val="auto"/>
          <w:lang w:val="fi-FI"/>
        </w:rPr>
        <w:br/>
      </w:r>
    </w:p>
    <w:p w14:paraId="6280687D" w14:textId="2B175184" w:rsidR="00FE11D1" w:rsidRPr="00C64EDD" w:rsidRDefault="00216DB4" w:rsidP="00592CB2">
      <w:pPr>
        <w:jc w:val="both"/>
        <w:rPr>
          <w:color w:val="auto"/>
          <w:lang w:val="fi-FI"/>
        </w:rPr>
      </w:pPr>
      <w:proofErr w:type="spellStart"/>
      <w:r w:rsidRPr="00C64EDD">
        <w:rPr>
          <w:color w:val="auto"/>
          <w:lang w:val="fi-FI"/>
        </w:rPr>
        <w:t>Pengembangan</w:t>
      </w:r>
      <w:proofErr w:type="spellEnd"/>
      <w:r w:rsidRPr="00C64EDD">
        <w:rPr>
          <w:color w:val="auto"/>
          <w:lang w:val="fi-FI"/>
        </w:rPr>
        <w:t xml:space="preserve"> </w:t>
      </w:r>
      <w:proofErr w:type="spellStart"/>
      <w:r w:rsidRPr="00C64EDD">
        <w:rPr>
          <w:color w:val="auto"/>
          <w:lang w:val="fi-FI"/>
        </w:rPr>
        <w:t>Pribadi</w:t>
      </w:r>
      <w:proofErr w:type="spellEnd"/>
      <w:r w:rsidRPr="00C64EDD">
        <w:rPr>
          <w:color w:val="auto"/>
          <w:lang w:val="fi-FI"/>
        </w:rPr>
        <w:t>,</w:t>
      </w:r>
      <w:r w:rsidR="002B341C" w:rsidRPr="00C64EDD">
        <w:rPr>
          <w:color w:val="auto"/>
          <w:lang w:val="fi-FI"/>
        </w:rPr>
        <w:t xml:space="preserve"> </w:t>
      </w:r>
      <w:proofErr w:type="spellStart"/>
      <w:r w:rsidR="002B341C" w:rsidRPr="00C64EDD">
        <w:rPr>
          <w:color w:val="auto"/>
          <w:lang w:val="fi-FI"/>
        </w:rPr>
        <w:t>Proyek</w:t>
      </w:r>
      <w:proofErr w:type="spellEnd"/>
      <w:r w:rsidR="002B341C" w:rsidRPr="00C64EDD">
        <w:rPr>
          <w:color w:val="auto"/>
          <w:lang w:val="fi-FI"/>
        </w:rPr>
        <w:t xml:space="preserve"> </w:t>
      </w:r>
      <w:proofErr w:type="spellStart"/>
      <w:r w:rsidR="002B341C" w:rsidRPr="00C64EDD">
        <w:rPr>
          <w:color w:val="auto"/>
          <w:lang w:val="fi-FI"/>
        </w:rPr>
        <w:t>Sampingan</w:t>
      </w:r>
      <w:proofErr w:type="spellEnd"/>
      <w:r w:rsidR="002B341C" w:rsidRPr="00C64EDD">
        <w:rPr>
          <w:color w:val="auto"/>
          <w:lang w:val="fi-FI"/>
        </w:rPr>
        <w:t xml:space="preserve">, </w:t>
      </w:r>
      <w:proofErr w:type="spellStart"/>
      <w:r w:rsidR="002B341C" w:rsidRPr="00C64EDD">
        <w:rPr>
          <w:color w:val="auto"/>
          <w:lang w:val="fi-FI"/>
        </w:rPr>
        <w:t>Membaca</w:t>
      </w:r>
      <w:proofErr w:type="spellEnd"/>
      <w:r w:rsidR="002B341C" w:rsidRPr="00C64EDD">
        <w:rPr>
          <w:color w:val="auto"/>
          <w:lang w:val="fi-FI"/>
        </w:rPr>
        <w:t xml:space="preserve"> </w:t>
      </w:r>
      <w:proofErr w:type="spellStart"/>
      <w:r w:rsidR="002B341C" w:rsidRPr="00C64EDD">
        <w:rPr>
          <w:color w:val="auto"/>
          <w:lang w:val="fi-FI"/>
        </w:rPr>
        <w:t>Blog</w:t>
      </w:r>
      <w:proofErr w:type="spellEnd"/>
      <w:r w:rsidR="002B341C" w:rsidRPr="00C64EDD">
        <w:rPr>
          <w:color w:val="auto"/>
          <w:lang w:val="fi-FI"/>
        </w:rPr>
        <w:t xml:space="preserve"> Teknologi, </w:t>
      </w:r>
      <w:proofErr w:type="spellStart"/>
      <w:r w:rsidR="000455FA" w:rsidRPr="00C64EDD">
        <w:rPr>
          <w:color w:val="auto"/>
          <w:lang w:val="fi-FI"/>
        </w:rPr>
        <w:t>Eksperimen</w:t>
      </w:r>
      <w:proofErr w:type="spellEnd"/>
      <w:r w:rsidR="000455FA" w:rsidRPr="00C64EDD">
        <w:rPr>
          <w:color w:val="auto"/>
          <w:lang w:val="fi-FI"/>
        </w:rPr>
        <w:t xml:space="preserve"> Teknologi Baru</w:t>
      </w:r>
      <w:r w:rsidR="000976EF" w:rsidRPr="00C64EDD">
        <w:rPr>
          <w:color w:val="auto"/>
          <w:lang w:val="fi-FI"/>
        </w:rPr>
        <w:t xml:space="preserve">, </w:t>
      </w:r>
      <w:proofErr w:type="spellStart"/>
      <w:r w:rsidR="000976EF" w:rsidRPr="00C64EDD">
        <w:rPr>
          <w:color w:val="auto"/>
          <w:lang w:val="fi-FI"/>
        </w:rPr>
        <w:t>serta</w:t>
      </w:r>
      <w:proofErr w:type="spellEnd"/>
      <w:r w:rsidR="000976EF" w:rsidRPr="00C64EDD">
        <w:rPr>
          <w:color w:val="auto"/>
          <w:lang w:val="fi-FI"/>
        </w:rPr>
        <w:t xml:space="preserve"> </w:t>
      </w:r>
      <w:proofErr w:type="spellStart"/>
      <w:r w:rsidR="000976EF" w:rsidRPr="00C64EDD">
        <w:rPr>
          <w:color w:val="auto"/>
          <w:lang w:val="fi-FI"/>
        </w:rPr>
        <w:t>Keterlibatan</w:t>
      </w:r>
      <w:proofErr w:type="spellEnd"/>
      <w:r w:rsidR="000976EF" w:rsidRPr="00C64EDD">
        <w:rPr>
          <w:color w:val="auto"/>
          <w:lang w:val="fi-FI"/>
        </w:rPr>
        <w:t xml:space="preserve"> </w:t>
      </w:r>
      <w:proofErr w:type="spellStart"/>
      <w:r w:rsidR="000976EF" w:rsidRPr="00C64EDD">
        <w:rPr>
          <w:color w:val="auto"/>
          <w:lang w:val="fi-FI"/>
        </w:rPr>
        <w:t>dalam</w:t>
      </w:r>
      <w:proofErr w:type="spellEnd"/>
      <w:r w:rsidR="000976EF" w:rsidRPr="00C64EDD">
        <w:rPr>
          <w:color w:val="auto"/>
          <w:lang w:val="fi-FI"/>
        </w:rPr>
        <w:t xml:space="preserve"> </w:t>
      </w:r>
      <w:proofErr w:type="spellStart"/>
      <w:r w:rsidR="000976EF" w:rsidRPr="00C64EDD">
        <w:rPr>
          <w:color w:val="auto"/>
          <w:lang w:val="fi-FI"/>
        </w:rPr>
        <w:t>Komunitas</w:t>
      </w:r>
      <w:proofErr w:type="spellEnd"/>
      <w:r w:rsidR="000976EF" w:rsidRPr="00C64EDD">
        <w:rPr>
          <w:color w:val="auto"/>
          <w:lang w:val="fi-FI"/>
        </w:rPr>
        <w:t xml:space="preserve"> Teknologi. </w:t>
      </w:r>
    </w:p>
    <w:p w14:paraId="7D14E482" w14:textId="45B3616F" w:rsidR="00B25ACB" w:rsidRPr="00707F93" w:rsidRDefault="00B25ACB" w:rsidP="00E87132">
      <w:pPr>
        <w:pStyle w:val="Heading1"/>
        <w:rPr>
          <w:color w:val="auto"/>
          <w:lang w:val="fi-FI"/>
        </w:rPr>
      </w:pPr>
    </w:p>
    <w:p w14:paraId="52A185ED" w14:textId="60BF4219" w:rsidR="00DB615F" w:rsidRPr="00160B3F" w:rsidRDefault="00343598" w:rsidP="00343598">
      <w:pPr>
        <w:jc w:val="center"/>
        <w:rPr>
          <w:color w:val="auto"/>
        </w:rPr>
      </w:pPr>
      <w:r w:rsidRPr="00160B3F">
        <w:rPr>
          <w:noProof/>
          <w:color w:val="auto"/>
        </w:rPr>
        <w:drawing>
          <wp:inline distT="0" distB="0" distL="0" distR="0" wp14:anchorId="2457B0F8" wp14:editId="2B35A693">
            <wp:extent cx="6343650" cy="9892487"/>
            <wp:effectExtent l="0" t="0" r="0" b="0"/>
            <wp:docPr id="87825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59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2436" cy="99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5F" w:rsidRPr="00160B3F" w:rsidSect="00774309">
      <w:footerReference w:type="default" r:id="rId18"/>
      <w:type w:val="continuous"/>
      <w:pgSz w:w="12240" w:h="20160" w:code="5"/>
      <w:pgMar w:top="567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684A" w14:textId="77777777" w:rsidR="00056652" w:rsidRDefault="00056652">
      <w:pPr>
        <w:spacing w:after="0"/>
      </w:pPr>
      <w:r>
        <w:separator/>
      </w:r>
    </w:p>
  </w:endnote>
  <w:endnote w:type="continuationSeparator" w:id="0">
    <w:p w14:paraId="772D7791" w14:textId="77777777" w:rsidR="00056652" w:rsidRDefault="000566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E5B4" w14:textId="77777777" w:rsidR="006270A9" w:rsidRPr="00AB6D0B" w:rsidRDefault="009D5933">
    <w:pPr>
      <w:pStyle w:val="Footer"/>
      <w:rPr>
        <w:color w:val="auto"/>
      </w:rPr>
    </w:pPr>
    <w:r w:rsidRPr="00AB6D0B">
      <w:rPr>
        <w:color w:val="auto"/>
      </w:rPr>
      <w:t xml:space="preserve">Page </w:t>
    </w:r>
    <w:r w:rsidRPr="00AB6D0B">
      <w:rPr>
        <w:color w:val="auto"/>
      </w:rPr>
      <w:fldChar w:fldCharType="begin"/>
    </w:r>
    <w:r w:rsidRPr="00AB6D0B">
      <w:rPr>
        <w:color w:val="auto"/>
      </w:rPr>
      <w:instrText xml:space="preserve"> PAGE   \* MERGEFORMAT </w:instrText>
    </w:r>
    <w:r w:rsidRPr="00AB6D0B">
      <w:rPr>
        <w:color w:val="auto"/>
      </w:rPr>
      <w:fldChar w:fldCharType="separate"/>
    </w:r>
    <w:r w:rsidR="00816216" w:rsidRPr="00AB6D0B">
      <w:rPr>
        <w:noProof/>
        <w:color w:val="auto"/>
      </w:rPr>
      <w:t>2</w:t>
    </w:r>
    <w:r w:rsidRPr="00AB6D0B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565E" w14:textId="77777777" w:rsidR="00056652" w:rsidRDefault="00056652">
      <w:pPr>
        <w:spacing w:after="0"/>
      </w:pPr>
      <w:r>
        <w:separator/>
      </w:r>
    </w:p>
  </w:footnote>
  <w:footnote w:type="continuationSeparator" w:id="0">
    <w:p w14:paraId="3D27A9CB" w14:textId="77777777" w:rsidR="00056652" w:rsidRDefault="000566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BD2E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 w16cid:durableId="1031108675">
    <w:abstractNumId w:val="1"/>
  </w:num>
  <w:num w:numId="2" w16cid:durableId="40908420">
    <w:abstractNumId w:val="2"/>
  </w:num>
  <w:num w:numId="3" w16cid:durableId="1322271560">
    <w:abstractNumId w:val="1"/>
  </w:num>
  <w:num w:numId="4" w16cid:durableId="142969583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7E"/>
    <w:rsid w:val="000019BF"/>
    <w:rsid w:val="00004BF5"/>
    <w:rsid w:val="0001582B"/>
    <w:rsid w:val="00034CD9"/>
    <w:rsid w:val="000452DA"/>
    <w:rsid w:val="000455FA"/>
    <w:rsid w:val="00050402"/>
    <w:rsid w:val="00055A2E"/>
    <w:rsid w:val="00056652"/>
    <w:rsid w:val="00056A85"/>
    <w:rsid w:val="0007149E"/>
    <w:rsid w:val="00072030"/>
    <w:rsid w:val="000721B0"/>
    <w:rsid w:val="000778F0"/>
    <w:rsid w:val="00080034"/>
    <w:rsid w:val="00081924"/>
    <w:rsid w:val="00082E6D"/>
    <w:rsid w:val="000905F7"/>
    <w:rsid w:val="00093041"/>
    <w:rsid w:val="000976EF"/>
    <w:rsid w:val="000A4F59"/>
    <w:rsid w:val="000B241B"/>
    <w:rsid w:val="000C2864"/>
    <w:rsid w:val="000C7A87"/>
    <w:rsid w:val="000D377A"/>
    <w:rsid w:val="000E34BE"/>
    <w:rsid w:val="000E78E6"/>
    <w:rsid w:val="000F51D9"/>
    <w:rsid w:val="000F6F20"/>
    <w:rsid w:val="000F6F53"/>
    <w:rsid w:val="000F7CD2"/>
    <w:rsid w:val="000F7F89"/>
    <w:rsid w:val="001039B1"/>
    <w:rsid w:val="001045D1"/>
    <w:rsid w:val="00106759"/>
    <w:rsid w:val="00113549"/>
    <w:rsid w:val="00113681"/>
    <w:rsid w:val="00114D39"/>
    <w:rsid w:val="00123BD7"/>
    <w:rsid w:val="00124B1F"/>
    <w:rsid w:val="001265F9"/>
    <w:rsid w:val="001269AF"/>
    <w:rsid w:val="00137193"/>
    <w:rsid w:val="001403F4"/>
    <w:rsid w:val="00141A4C"/>
    <w:rsid w:val="00141C3D"/>
    <w:rsid w:val="00152CA0"/>
    <w:rsid w:val="00153540"/>
    <w:rsid w:val="0015719B"/>
    <w:rsid w:val="00160B3F"/>
    <w:rsid w:val="00161F2D"/>
    <w:rsid w:val="00162229"/>
    <w:rsid w:val="00172A79"/>
    <w:rsid w:val="00182334"/>
    <w:rsid w:val="001844B1"/>
    <w:rsid w:val="00184B5C"/>
    <w:rsid w:val="00195B80"/>
    <w:rsid w:val="00195C37"/>
    <w:rsid w:val="001A0FFA"/>
    <w:rsid w:val="001B2675"/>
    <w:rsid w:val="001B29CF"/>
    <w:rsid w:val="001B2DA8"/>
    <w:rsid w:val="001B709F"/>
    <w:rsid w:val="001C0953"/>
    <w:rsid w:val="001C1C36"/>
    <w:rsid w:val="001C5F69"/>
    <w:rsid w:val="001C7779"/>
    <w:rsid w:val="001D4371"/>
    <w:rsid w:val="001E01A6"/>
    <w:rsid w:val="001E11E6"/>
    <w:rsid w:val="001E36B7"/>
    <w:rsid w:val="001E654F"/>
    <w:rsid w:val="001F4B5D"/>
    <w:rsid w:val="001F5472"/>
    <w:rsid w:val="00210160"/>
    <w:rsid w:val="002102AA"/>
    <w:rsid w:val="0021078D"/>
    <w:rsid w:val="00216B99"/>
    <w:rsid w:val="00216DB4"/>
    <w:rsid w:val="00217D66"/>
    <w:rsid w:val="00220181"/>
    <w:rsid w:val="00232312"/>
    <w:rsid w:val="002415B8"/>
    <w:rsid w:val="002476BD"/>
    <w:rsid w:val="00252883"/>
    <w:rsid w:val="00254775"/>
    <w:rsid w:val="00255CCD"/>
    <w:rsid w:val="00256B13"/>
    <w:rsid w:val="0026009D"/>
    <w:rsid w:val="00262555"/>
    <w:rsid w:val="0028163A"/>
    <w:rsid w:val="00281CD6"/>
    <w:rsid w:val="0028220F"/>
    <w:rsid w:val="002856B4"/>
    <w:rsid w:val="00285864"/>
    <w:rsid w:val="00287CDA"/>
    <w:rsid w:val="0029269F"/>
    <w:rsid w:val="00296FC7"/>
    <w:rsid w:val="002A5080"/>
    <w:rsid w:val="002A51F9"/>
    <w:rsid w:val="002A5398"/>
    <w:rsid w:val="002B1CFF"/>
    <w:rsid w:val="002B278C"/>
    <w:rsid w:val="002B2B58"/>
    <w:rsid w:val="002B341C"/>
    <w:rsid w:val="002B766F"/>
    <w:rsid w:val="002C3EBF"/>
    <w:rsid w:val="002D383D"/>
    <w:rsid w:val="002D5343"/>
    <w:rsid w:val="002D711E"/>
    <w:rsid w:val="002D77E3"/>
    <w:rsid w:val="0031096F"/>
    <w:rsid w:val="00314D5D"/>
    <w:rsid w:val="00315C8D"/>
    <w:rsid w:val="00330283"/>
    <w:rsid w:val="00333400"/>
    <w:rsid w:val="00335E0F"/>
    <w:rsid w:val="003428B3"/>
    <w:rsid w:val="0034299C"/>
    <w:rsid w:val="00343598"/>
    <w:rsid w:val="00345D8A"/>
    <w:rsid w:val="00347503"/>
    <w:rsid w:val="00356C14"/>
    <w:rsid w:val="00360C19"/>
    <w:rsid w:val="003648B3"/>
    <w:rsid w:val="00371F13"/>
    <w:rsid w:val="00373678"/>
    <w:rsid w:val="003867EB"/>
    <w:rsid w:val="003915EC"/>
    <w:rsid w:val="00392613"/>
    <w:rsid w:val="003A3A7D"/>
    <w:rsid w:val="003A4169"/>
    <w:rsid w:val="003B2FCB"/>
    <w:rsid w:val="003B3B47"/>
    <w:rsid w:val="003B3F68"/>
    <w:rsid w:val="003B4E5E"/>
    <w:rsid w:val="003B7FA6"/>
    <w:rsid w:val="003C62B3"/>
    <w:rsid w:val="003E301A"/>
    <w:rsid w:val="003E4F9A"/>
    <w:rsid w:val="003F659B"/>
    <w:rsid w:val="004121DD"/>
    <w:rsid w:val="0041413A"/>
    <w:rsid w:val="00417187"/>
    <w:rsid w:val="00424234"/>
    <w:rsid w:val="00442C56"/>
    <w:rsid w:val="00443C96"/>
    <w:rsid w:val="00445342"/>
    <w:rsid w:val="00450EA0"/>
    <w:rsid w:val="00451661"/>
    <w:rsid w:val="00451CCF"/>
    <w:rsid w:val="004561F8"/>
    <w:rsid w:val="00460E93"/>
    <w:rsid w:val="0046212A"/>
    <w:rsid w:val="00464811"/>
    <w:rsid w:val="004704C0"/>
    <w:rsid w:val="00471B7D"/>
    <w:rsid w:val="004720C7"/>
    <w:rsid w:val="0047333F"/>
    <w:rsid w:val="00481F10"/>
    <w:rsid w:val="00485572"/>
    <w:rsid w:val="004D2464"/>
    <w:rsid w:val="004D3FB0"/>
    <w:rsid w:val="004D6C6A"/>
    <w:rsid w:val="004E213F"/>
    <w:rsid w:val="004E3FE3"/>
    <w:rsid w:val="004F4666"/>
    <w:rsid w:val="004F486E"/>
    <w:rsid w:val="004F5613"/>
    <w:rsid w:val="00514CEF"/>
    <w:rsid w:val="00515229"/>
    <w:rsid w:val="0052135D"/>
    <w:rsid w:val="00521898"/>
    <w:rsid w:val="005253D9"/>
    <w:rsid w:val="00525E81"/>
    <w:rsid w:val="005274F6"/>
    <w:rsid w:val="00541579"/>
    <w:rsid w:val="0054279E"/>
    <w:rsid w:val="00543E94"/>
    <w:rsid w:val="00544927"/>
    <w:rsid w:val="00545B7A"/>
    <w:rsid w:val="0054715C"/>
    <w:rsid w:val="00547796"/>
    <w:rsid w:val="00547948"/>
    <w:rsid w:val="00552009"/>
    <w:rsid w:val="005532D0"/>
    <w:rsid w:val="0055547A"/>
    <w:rsid w:val="005567AE"/>
    <w:rsid w:val="00557744"/>
    <w:rsid w:val="00557E35"/>
    <w:rsid w:val="00561459"/>
    <w:rsid w:val="005617A3"/>
    <w:rsid w:val="00563DB6"/>
    <w:rsid w:val="00570600"/>
    <w:rsid w:val="00575B19"/>
    <w:rsid w:val="005763F0"/>
    <w:rsid w:val="005773D7"/>
    <w:rsid w:val="005812D2"/>
    <w:rsid w:val="00584EB7"/>
    <w:rsid w:val="00592CB2"/>
    <w:rsid w:val="00597AA0"/>
    <w:rsid w:val="005A061F"/>
    <w:rsid w:val="005A1372"/>
    <w:rsid w:val="005A2D1D"/>
    <w:rsid w:val="005A43BC"/>
    <w:rsid w:val="005B3ECC"/>
    <w:rsid w:val="005B6B10"/>
    <w:rsid w:val="005C25BD"/>
    <w:rsid w:val="005C2BAC"/>
    <w:rsid w:val="005C4F47"/>
    <w:rsid w:val="005C566E"/>
    <w:rsid w:val="005C5BE1"/>
    <w:rsid w:val="005C6828"/>
    <w:rsid w:val="005C7B73"/>
    <w:rsid w:val="005D4AE4"/>
    <w:rsid w:val="005E2531"/>
    <w:rsid w:val="005E4D18"/>
    <w:rsid w:val="005F5415"/>
    <w:rsid w:val="00603A8E"/>
    <w:rsid w:val="00605B28"/>
    <w:rsid w:val="00611746"/>
    <w:rsid w:val="006153D0"/>
    <w:rsid w:val="00617688"/>
    <w:rsid w:val="00617B26"/>
    <w:rsid w:val="006267BA"/>
    <w:rsid w:val="006270A9"/>
    <w:rsid w:val="00650CEC"/>
    <w:rsid w:val="00654CAE"/>
    <w:rsid w:val="00656F73"/>
    <w:rsid w:val="00662B24"/>
    <w:rsid w:val="00665DA0"/>
    <w:rsid w:val="00670CC0"/>
    <w:rsid w:val="00675956"/>
    <w:rsid w:val="00675A92"/>
    <w:rsid w:val="00676587"/>
    <w:rsid w:val="006808DE"/>
    <w:rsid w:val="00681034"/>
    <w:rsid w:val="00691B1F"/>
    <w:rsid w:val="006A3364"/>
    <w:rsid w:val="006A65A4"/>
    <w:rsid w:val="006A6C36"/>
    <w:rsid w:val="006B6174"/>
    <w:rsid w:val="006B69D2"/>
    <w:rsid w:val="006C3683"/>
    <w:rsid w:val="006D1275"/>
    <w:rsid w:val="006D54FD"/>
    <w:rsid w:val="006D73C0"/>
    <w:rsid w:val="006E41B5"/>
    <w:rsid w:val="006E60B7"/>
    <w:rsid w:val="006E6760"/>
    <w:rsid w:val="006E7102"/>
    <w:rsid w:val="006F075A"/>
    <w:rsid w:val="006F2157"/>
    <w:rsid w:val="006F2F78"/>
    <w:rsid w:val="006F6A33"/>
    <w:rsid w:val="006F7A9E"/>
    <w:rsid w:val="00704110"/>
    <w:rsid w:val="00705944"/>
    <w:rsid w:val="00705EF7"/>
    <w:rsid w:val="00706247"/>
    <w:rsid w:val="00707F93"/>
    <w:rsid w:val="0071205B"/>
    <w:rsid w:val="00721264"/>
    <w:rsid w:val="00725C95"/>
    <w:rsid w:val="007270A2"/>
    <w:rsid w:val="00727DFF"/>
    <w:rsid w:val="00730255"/>
    <w:rsid w:val="007400E8"/>
    <w:rsid w:val="00741202"/>
    <w:rsid w:val="0074432A"/>
    <w:rsid w:val="00750315"/>
    <w:rsid w:val="00750638"/>
    <w:rsid w:val="0075155B"/>
    <w:rsid w:val="00754852"/>
    <w:rsid w:val="00765AFF"/>
    <w:rsid w:val="00774309"/>
    <w:rsid w:val="00777B77"/>
    <w:rsid w:val="00787CAF"/>
    <w:rsid w:val="00792431"/>
    <w:rsid w:val="00794BF6"/>
    <w:rsid w:val="00795BC6"/>
    <w:rsid w:val="00796E26"/>
    <w:rsid w:val="007A184C"/>
    <w:rsid w:val="007A18B9"/>
    <w:rsid w:val="007C0BE4"/>
    <w:rsid w:val="007C452A"/>
    <w:rsid w:val="007C7591"/>
    <w:rsid w:val="007D6C47"/>
    <w:rsid w:val="007E0D38"/>
    <w:rsid w:val="007E7BA5"/>
    <w:rsid w:val="007E7E9E"/>
    <w:rsid w:val="007F0AB5"/>
    <w:rsid w:val="007F357D"/>
    <w:rsid w:val="007F674A"/>
    <w:rsid w:val="007F7E30"/>
    <w:rsid w:val="00802C7D"/>
    <w:rsid w:val="00803E0F"/>
    <w:rsid w:val="00805997"/>
    <w:rsid w:val="00811082"/>
    <w:rsid w:val="00816216"/>
    <w:rsid w:val="00820980"/>
    <w:rsid w:val="008220EF"/>
    <w:rsid w:val="008306FC"/>
    <w:rsid w:val="00834D92"/>
    <w:rsid w:val="00835BF2"/>
    <w:rsid w:val="00845859"/>
    <w:rsid w:val="00866339"/>
    <w:rsid w:val="0087006B"/>
    <w:rsid w:val="00871AF6"/>
    <w:rsid w:val="00872D7A"/>
    <w:rsid w:val="0087734B"/>
    <w:rsid w:val="00877B0B"/>
    <w:rsid w:val="00882A7F"/>
    <w:rsid w:val="00884F7D"/>
    <w:rsid w:val="0088597C"/>
    <w:rsid w:val="00892B59"/>
    <w:rsid w:val="00895824"/>
    <w:rsid w:val="008A056B"/>
    <w:rsid w:val="008A1EB8"/>
    <w:rsid w:val="008A3527"/>
    <w:rsid w:val="008A3608"/>
    <w:rsid w:val="008A44E0"/>
    <w:rsid w:val="008A7A58"/>
    <w:rsid w:val="008B1A2B"/>
    <w:rsid w:val="008B548D"/>
    <w:rsid w:val="008C03D7"/>
    <w:rsid w:val="008C4905"/>
    <w:rsid w:val="008D24C4"/>
    <w:rsid w:val="008D3934"/>
    <w:rsid w:val="008E32E8"/>
    <w:rsid w:val="008F26C0"/>
    <w:rsid w:val="009024E3"/>
    <w:rsid w:val="00906E65"/>
    <w:rsid w:val="00932981"/>
    <w:rsid w:val="0093793A"/>
    <w:rsid w:val="009562EC"/>
    <w:rsid w:val="009576F0"/>
    <w:rsid w:val="00966CB6"/>
    <w:rsid w:val="00972E34"/>
    <w:rsid w:val="009730A0"/>
    <w:rsid w:val="00977361"/>
    <w:rsid w:val="009823D9"/>
    <w:rsid w:val="009856C4"/>
    <w:rsid w:val="00986CA0"/>
    <w:rsid w:val="009930F6"/>
    <w:rsid w:val="009A03F5"/>
    <w:rsid w:val="009A1444"/>
    <w:rsid w:val="009A29D5"/>
    <w:rsid w:val="009A4BE6"/>
    <w:rsid w:val="009A67AF"/>
    <w:rsid w:val="009B0EB9"/>
    <w:rsid w:val="009B2881"/>
    <w:rsid w:val="009B7B39"/>
    <w:rsid w:val="009C00A6"/>
    <w:rsid w:val="009C36BD"/>
    <w:rsid w:val="009C4DED"/>
    <w:rsid w:val="009D0F88"/>
    <w:rsid w:val="009D5933"/>
    <w:rsid w:val="009F2555"/>
    <w:rsid w:val="009F62BE"/>
    <w:rsid w:val="00A02CA2"/>
    <w:rsid w:val="00A15AFE"/>
    <w:rsid w:val="00A15CDC"/>
    <w:rsid w:val="00A16675"/>
    <w:rsid w:val="00A16DE7"/>
    <w:rsid w:val="00A240CC"/>
    <w:rsid w:val="00A272CC"/>
    <w:rsid w:val="00A30A04"/>
    <w:rsid w:val="00A33B5A"/>
    <w:rsid w:val="00A35217"/>
    <w:rsid w:val="00A4780C"/>
    <w:rsid w:val="00A52451"/>
    <w:rsid w:val="00A5578D"/>
    <w:rsid w:val="00A676E1"/>
    <w:rsid w:val="00A70005"/>
    <w:rsid w:val="00A7791B"/>
    <w:rsid w:val="00A8213E"/>
    <w:rsid w:val="00A83511"/>
    <w:rsid w:val="00A835D7"/>
    <w:rsid w:val="00A8743B"/>
    <w:rsid w:val="00A91761"/>
    <w:rsid w:val="00A931C4"/>
    <w:rsid w:val="00AA75E0"/>
    <w:rsid w:val="00AB0228"/>
    <w:rsid w:val="00AB65B5"/>
    <w:rsid w:val="00AB6D0B"/>
    <w:rsid w:val="00AB6DC1"/>
    <w:rsid w:val="00AB7EA7"/>
    <w:rsid w:val="00AC08E0"/>
    <w:rsid w:val="00AE1A58"/>
    <w:rsid w:val="00AE27BA"/>
    <w:rsid w:val="00AE5D94"/>
    <w:rsid w:val="00B009EB"/>
    <w:rsid w:val="00B15193"/>
    <w:rsid w:val="00B2268A"/>
    <w:rsid w:val="00B25435"/>
    <w:rsid w:val="00B25ACB"/>
    <w:rsid w:val="00B41752"/>
    <w:rsid w:val="00B447FD"/>
    <w:rsid w:val="00B529C0"/>
    <w:rsid w:val="00B546AA"/>
    <w:rsid w:val="00B549F8"/>
    <w:rsid w:val="00B6734A"/>
    <w:rsid w:val="00B708B5"/>
    <w:rsid w:val="00B7741D"/>
    <w:rsid w:val="00B8679F"/>
    <w:rsid w:val="00B86AE3"/>
    <w:rsid w:val="00B9624E"/>
    <w:rsid w:val="00BA162E"/>
    <w:rsid w:val="00BA42BA"/>
    <w:rsid w:val="00BB001B"/>
    <w:rsid w:val="00BB4D96"/>
    <w:rsid w:val="00BB4D9D"/>
    <w:rsid w:val="00BC3969"/>
    <w:rsid w:val="00BC4D35"/>
    <w:rsid w:val="00BC60BA"/>
    <w:rsid w:val="00BD17F1"/>
    <w:rsid w:val="00BD768D"/>
    <w:rsid w:val="00BE2834"/>
    <w:rsid w:val="00BE7987"/>
    <w:rsid w:val="00BE7D71"/>
    <w:rsid w:val="00BF501F"/>
    <w:rsid w:val="00BF7300"/>
    <w:rsid w:val="00C002C2"/>
    <w:rsid w:val="00C028C7"/>
    <w:rsid w:val="00C03593"/>
    <w:rsid w:val="00C048D8"/>
    <w:rsid w:val="00C25002"/>
    <w:rsid w:val="00C30C04"/>
    <w:rsid w:val="00C3183B"/>
    <w:rsid w:val="00C342B7"/>
    <w:rsid w:val="00C55769"/>
    <w:rsid w:val="00C57335"/>
    <w:rsid w:val="00C61F8E"/>
    <w:rsid w:val="00C64EDD"/>
    <w:rsid w:val="00C66C85"/>
    <w:rsid w:val="00C6759A"/>
    <w:rsid w:val="00C75BEE"/>
    <w:rsid w:val="00C76FF6"/>
    <w:rsid w:val="00C82D67"/>
    <w:rsid w:val="00C833B6"/>
    <w:rsid w:val="00CA3CDF"/>
    <w:rsid w:val="00CB37A8"/>
    <w:rsid w:val="00CB6C45"/>
    <w:rsid w:val="00CD2A5D"/>
    <w:rsid w:val="00CE488D"/>
    <w:rsid w:val="00CE49ED"/>
    <w:rsid w:val="00D1394C"/>
    <w:rsid w:val="00D42D81"/>
    <w:rsid w:val="00D44AF8"/>
    <w:rsid w:val="00D53F03"/>
    <w:rsid w:val="00D618B9"/>
    <w:rsid w:val="00D64E82"/>
    <w:rsid w:val="00D64E9E"/>
    <w:rsid w:val="00D66BAB"/>
    <w:rsid w:val="00D720E6"/>
    <w:rsid w:val="00D7548E"/>
    <w:rsid w:val="00D83B6B"/>
    <w:rsid w:val="00D8527F"/>
    <w:rsid w:val="00D87D4C"/>
    <w:rsid w:val="00DA614C"/>
    <w:rsid w:val="00DB5E40"/>
    <w:rsid w:val="00DB615F"/>
    <w:rsid w:val="00DC18E8"/>
    <w:rsid w:val="00DC2276"/>
    <w:rsid w:val="00DC36F0"/>
    <w:rsid w:val="00DD09B6"/>
    <w:rsid w:val="00DD23DA"/>
    <w:rsid w:val="00DD6199"/>
    <w:rsid w:val="00DD77D2"/>
    <w:rsid w:val="00DE01AC"/>
    <w:rsid w:val="00DF015F"/>
    <w:rsid w:val="00DF2D07"/>
    <w:rsid w:val="00DF4D48"/>
    <w:rsid w:val="00E1473B"/>
    <w:rsid w:val="00E16381"/>
    <w:rsid w:val="00E20764"/>
    <w:rsid w:val="00E2236F"/>
    <w:rsid w:val="00E255D4"/>
    <w:rsid w:val="00E324CC"/>
    <w:rsid w:val="00E3487E"/>
    <w:rsid w:val="00E42CEF"/>
    <w:rsid w:val="00E46F5A"/>
    <w:rsid w:val="00E5243F"/>
    <w:rsid w:val="00E63BB6"/>
    <w:rsid w:val="00E70AE2"/>
    <w:rsid w:val="00E740F3"/>
    <w:rsid w:val="00E83E4B"/>
    <w:rsid w:val="00E87132"/>
    <w:rsid w:val="00E874B2"/>
    <w:rsid w:val="00E87E86"/>
    <w:rsid w:val="00E9148D"/>
    <w:rsid w:val="00E93B4D"/>
    <w:rsid w:val="00EA1FD6"/>
    <w:rsid w:val="00EB02B9"/>
    <w:rsid w:val="00EB2CE6"/>
    <w:rsid w:val="00EB7304"/>
    <w:rsid w:val="00EC3D9F"/>
    <w:rsid w:val="00ED2268"/>
    <w:rsid w:val="00EE42A8"/>
    <w:rsid w:val="00EE43D1"/>
    <w:rsid w:val="00EE4692"/>
    <w:rsid w:val="00EF3410"/>
    <w:rsid w:val="00F023DF"/>
    <w:rsid w:val="00F03C64"/>
    <w:rsid w:val="00F04571"/>
    <w:rsid w:val="00F1147E"/>
    <w:rsid w:val="00F165E7"/>
    <w:rsid w:val="00F22A3C"/>
    <w:rsid w:val="00F31B40"/>
    <w:rsid w:val="00F31CE0"/>
    <w:rsid w:val="00F4391E"/>
    <w:rsid w:val="00F50493"/>
    <w:rsid w:val="00F52D1C"/>
    <w:rsid w:val="00F57AAB"/>
    <w:rsid w:val="00F660EE"/>
    <w:rsid w:val="00F74B78"/>
    <w:rsid w:val="00F765A0"/>
    <w:rsid w:val="00F7694C"/>
    <w:rsid w:val="00F865FB"/>
    <w:rsid w:val="00F86AA5"/>
    <w:rsid w:val="00F92908"/>
    <w:rsid w:val="00F9487D"/>
    <w:rsid w:val="00F97A05"/>
    <w:rsid w:val="00FA02F6"/>
    <w:rsid w:val="00FA03E8"/>
    <w:rsid w:val="00FB3617"/>
    <w:rsid w:val="00FB4F16"/>
    <w:rsid w:val="00FC18D9"/>
    <w:rsid w:val="00FD160B"/>
    <w:rsid w:val="00FE11D1"/>
    <w:rsid w:val="00FF097D"/>
    <w:rsid w:val="00FF160D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BB8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3B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utokarawang.co.id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atahidzhar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atah***.h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fatahidzhar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ndalaenergiforklif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ah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2023-12-05T07:25:00Z</dcterms:created>
  <dcterms:modified xsi:type="dcterms:W3CDTF">2023-12-21T07:09:00Z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